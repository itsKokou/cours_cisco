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4F1C" w:rsidRPr="00BC4F1C" w:rsidRDefault="00496A3F" w:rsidP="00496A3F">
      <w:pPr>
        <w:pStyle w:val="LabTitle"/>
      </w:pPr>
      <w:r>
        <w:t xml:space="preserve">Travaux pratiques - Configuration de la sauvegarde et de la récupération de données sous Windows 7 et Windows Vista </w:t>
      </w:r>
      <w:r>
        <w:rPr>
          <w:rStyle w:val="LabTitleInstVersred"/>
        </w:rPr>
        <w:t>(version de l'instructeur)</w:t>
      </w:r>
    </w:p>
    <w:p w:rsidR="00BC4F1C" w:rsidRPr="00496A3F" w:rsidRDefault="00BC4F1C" w:rsidP="00496A3F">
      <w:pPr>
        <w:pStyle w:val="LabSection"/>
      </w:pPr>
      <w:r>
        <w:t>Introduction</w:t>
      </w:r>
    </w:p>
    <w:p w:rsidR="00BC4F1C" w:rsidRPr="00BC4F1C" w:rsidRDefault="00BC4F1C" w:rsidP="00734323">
      <w:pPr>
        <w:pStyle w:val="BodyTextL25"/>
      </w:pPr>
      <w:r>
        <w:t>Au cours de ces travaux pratiques, vous apprendrez à sauvegarder des données.</w:t>
      </w:r>
      <w:r w:rsidR="00F6452C">
        <w:rPr>
          <w:rFonts w:hint="eastAsia"/>
          <w:lang w:eastAsia="zh-CN"/>
        </w:rPr>
        <w:t xml:space="preserve"> </w:t>
      </w:r>
      <w:r>
        <w:t>Vous effectuerez également une récupération des données.</w:t>
      </w:r>
    </w:p>
    <w:p w:rsidR="00BC4F1C" w:rsidRPr="00496A3F" w:rsidRDefault="00BC4F1C" w:rsidP="00496A3F">
      <w:pPr>
        <w:pStyle w:val="LabSection"/>
      </w:pPr>
      <w:r>
        <w:t>Matériel conseillé</w:t>
      </w:r>
    </w:p>
    <w:p w:rsidR="00496A3F" w:rsidRDefault="00496A3F" w:rsidP="00496A3F">
      <w:pPr>
        <w:pStyle w:val="Bulletlevel1"/>
      </w:pPr>
      <w:r>
        <w:t>Un ordinateur avec Windows 7 ou Windows Vista installé</w:t>
      </w:r>
    </w:p>
    <w:p w:rsidR="00BC4F1C" w:rsidRDefault="00BC4F1C" w:rsidP="00496A3F">
      <w:pPr>
        <w:pStyle w:val="InstNoteRedL25"/>
      </w:pPr>
      <w:r>
        <w:rPr>
          <w:b/>
        </w:rPr>
        <w:t>Remarque à l'intention de l'instructeur</w:t>
      </w:r>
      <w:r>
        <w:t> : vous devrez fournir aux étudiants un moyen de sauvegarder des données.</w:t>
      </w:r>
      <w:r w:rsidR="00F6452C">
        <w:rPr>
          <w:rFonts w:hint="eastAsia"/>
          <w:lang w:eastAsia="zh-CN"/>
        </w:rPr>
        <w:t xml:space="preserve"> </w:t>
      </w:r>
      <w:r>
        <w:t>La sauvegarde des fichiers peut se faire sur les supports suivants : tout disque dur interne ou externe, un lecteur Flash USB, des DVD et CD inscriptibles et des emplacements de réseau.</w:t>
      </w:r>
    </w:p>
    <w:p w:rsidR="00967C8F" w:rsidRDefault="00447F0E" w:rsidP="00447F0E">
      <w:pPr>
        <w:pStyle w:val="PartHead"/>
      </w:pPr>
      <w:r>
        <w:tab/>
      </w:r>
      <w:r w:rsidR="00967C8F">
        <w:t>Sauvegarde et récupération de données sous Windows 7</w:t>
      </w:r>
    </w:p>
    <w:p w:rsidR="00BC4F1C" w:rsidRPr="00496A3F" w:rsidRDefault="00447F0E" w:rsidP="00447F0E">
      <w:pPr>
        <w:pStyle w:val="StepHead"/>
        <w:rPr>
          <w:szCs w:val="24"/>
        </w:rPr>
      </w:pPr>
      <w:r>
        <w:tab/>
      </w:r>
      <w:r w:rsidR="00A417EC">
        <w:t>Créez des fichiers de sauvegarde.</w:t>
      </w:r>
    </w:p>
    <w:p w:rsidR="00BC4F1C" w:rsidRPr="00496A3F" w:rsidRDefault="00BC4F1C" w:rsidP="00434DA4">
      <w:pPr>
        <w:pStyle w:val="SubStepAlpha"/>
        <w:rPr>
          <w:szCs w:val="20"/>
        </w:rPr>
      </w:pPr>
      <w:r>
        <w:t>Ouvrez une session en tant qu'Administrateur.</w:t>
      </w:r>
    </w:p>
    <w:p w:rsidR="00BC4F1C" w:rsidRPr="00496A3F" w:rsidRDefault="00BC4F1C" w:rsidP="00434DA4">
      <w:pPr>
        <w:pStyle w:val="SubStepAlpha"/>
      </w:pPr>
      <w:r>
        <w:t xml:space="preserve">Créez un fichier texte sur le Bureau appelé </w:t>
      </w:r>
      <w:r>
        <w:rPr>
          <w:b/>
        </w:rPr>
        <w:t>Fichier de sauvegarde 1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ne sera pas modifié.</w:t>
      </w:r>
      <w:r>
        <w:t> ».</w:t>
      </w:r>
    </w:p>
    <w:p w:rsidR="00BC4F1C" w:rsidRPr="00496A3F" w:rsidRDefault="00BC4F1C" w:rsidP="00434DA4">
      <w:pPr>
        <w:pStyle w:val="SubStepAlpha"/>
      </w:pPr>
      <w:r>
        <w:t xml:space="preserve">Créez un autre fichier texte sur le Bureau appelé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sera modifié.</w:t>
      </w:r>
      <w:r>
        <w:t> ».</w:t>
      </w:r>
    </w:p>
    <w:p w:rsidR="00BC4F1C" w:rsidRPr="00496A3F" w:rsidRDefault="00BC4F1C" w:rsidP="00496A3F">
      <w:pPr>
        <w:pStyle w:val="BodyTextL50"/>
      </w:pPr>
      <w:r>
        <w:rPr>
          <w:b/>
        </w:rPr>
        <w:t>Remarque</w:t>
      </w:r>
      <w:r>
        <w:t> : supprimez tous les dossiers et fichiers inutiles sur le Bureau des ordinateurs.</w:t>
      </w:r>
      <w:r w:rsidR="00F6452C">
        <w:rPr>
          <w:rFonts w:hint="eastAsia"/>
          <w:lang w:eastAsia="zh-CN"/>
        </w:rPr>
        <w:t xml:space="preserve"> </w:t>
      </w:r>
      <w:r>
        <w:t>Cela permettra de réduire la durée de la sauvegarde au cours de ces travaux pratiques.</w:t>
      </w:r>
    </w:p>
    <w:p w:rsidR="00BC4F1C" w:rsidRPr="00496A3F" w:rsidRDefault="00447F0E" w:rsidP="00496A3F">
      <w:pPr>
        <w:pStyle w:val="StepHead"/>
        <w:rPr>
          <w:szCs w:val="24"/>
        </w:rPr>
      </w:pPr>
      <w:r>
        <w:tab/>
      </w:r>
      <w:r w:rsidR="00B530AB">
        <w:t>Ouvrez l'outil Sauvegarder et restaurer.</w:t>
      </w:r>
    </w:p>
    <w:p w:rsidR="00B530AB" w:rsidRDefault="00B530AB" w:rsidP="00496A3F">
      <w:pPr>
        <w:pStyle w:val="SubStepAlpha"/>
      </w:pPr>
      <w:r>
        <w:t>Pour accéder à l'outil Sauvegarder et restaurer sous Windows 7, sélectionnez :</w:t>
      </w:r>
    </w:p>
    <w:p w:rsidR="00BC4F1C" w:rsidRDefault="00B530AB" w:rsidP="00497380">
      <w:pPr>
        <w:pStyle w:val="BodyTextL50"/>
        <w:rPr>
          <w:b/>
        </w:rPr>
      </w:pPr>
      <w:r>
        <w:rPr>
          <w:b/>
        </w:rPr>
        <w:t>Panneau de configuration &gt; Sauvegarder et restaurer</w:t>
      </w:r>
    </w:p>
    <w:p w:rsidR="00967C8F" w:rsidRDefault="00967C8F" w:rsidP="00434DA4">
      <w:pPr>
        <w:pStyle w:val="BodyTextL50"/>
        <w:keepNext/>
      </w:pPr>
      <w:r>
        <w:t>Sous Windows Vista, sélectionnez :</w:t>
      </w:r>
    </w:p>
    <w:p w:rsidR="00967C8F" w:rsidRPr="00967C8F" w:rsidRDefault="00967C8F" w:rsidP="00497380">
      <w:pPr>
        <w:pStyle w:val="BodyTextL50"/>
      </w:pPr>
      <w:r>
        <w:rPr>
          <w:b/>
        </w:rPr>
        <w:t>Panneau de configuration &gt; Centre de sauvegarde et de restauration</w:t>
      </w:r>
    </w:p>
    <w:p w:rsidR="00497380" w:rsidRDefault="00497380" w:rsidP="004125FA">
      <w:pPr>
        <w:pStyle w:val="SubStepAlpha"/>
        <w:pageBreakBefore/>
      </w:pPr>
      <w:r>
        <w:lastRenderedPageBreak/>
        <w:t>Si la sauvegarde n'a jamais été configurée, la fenêtre ressemble à ceci :</w:t>
      </w:r>
    </w:p>
    <w:p w:rsidR="00497380" w:rsidRPr="001F0265" w:rsidRDefault="00497380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791626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9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F1C" w:rsidRDefault="00BC4F1C" w:rsidP="00497380">
      <w:pPr>
        <w:pStyle w:val="SubStepAlpha"/>
      </w:pPr>
      <w:r>
        <w:t xml:space="preserve">Si une sauvegarde est programmée, cliquez sur </w:t>
      </w:r>
      <w:r>
        <w:rPr>
          <w:b/>
        </w:rPr>
        <w:t>Désactiver la planification</w:t>
      </w:r>
      <w:r>
        <w:t>, comme indiqué ci-dessous.</w:t>
      </w:r>
    </w:p>
    <w:p w:rsidR="00BC4F1C" w:rsidRPr="001F0265" w:rsidRDefault="00497380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07323"/>
            <wp:effectExtent l="19050" t="0" r="0" b="0"/>
            <wp:docPr id="3" name="Picture 124" descr="1643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1643s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0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447F0E" w:rsidP="004125FA">
      <w:pPr>
        <w:pStyle w:val="StepHead"/>
        <w:pageBreakBefore/>
      </w:pPr>
      <w:r>
        <w:lastRenderedPageBreak/>
        <w:tab/>
      </w:r>
      <w:r w:rsidR="00497380">
        <w:t>Suivez les étapes de l'Assistant de sauvegarde.</w:t>
      </w:r>
    </w:p>
    <w:p w:rsidR="00BC4F1C" w:rsidRPr="001F0265" w:rsidRDefault="00497380" w:rsidP="00434DA4">
      <w:pPr>
        <w:pStyle w:val="SubStepAlpha"/>
      </w:pPr>
      <w:r>
        <w:t xml:space="preserve">Si une méthode de sauvegarde est déjà configurée, cliquez sur </w:t>
      </w:r>
      <w:r>
        <w:rPr>
          <w:b/>
        </w:rPr>
        <w:t>Modifier les paramètres</w:t>
      </w:r>
      <w:r>
        <w:t xml:space="preserve">, comme indiqué ci-dessous, pour exécuter l'Assistant </w:t>
      </w:r>
      <w:r>
        <w:rPr>
          <w:b/>
        </w:rPr>
        <w:t>Configurer la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Si aucune sauvegarde n'a été configurée, cliquez sur </w:t>
      </w:r>
      <w:r>
        <w:rPr>
          <w:b/>
        </w:rPr>
        <w:t>Configurer la sauvegarde</w:t>
      </w:r>
      <w:r>
        <w:t xml:space="preserve"> pour lancer l'Assistant.</w:t>
      </w:r>
    </w:p>
    <w:p w:rsidR="00BC4F1C" w:rsidRPr="001F0265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2896215"/>
            <wp:effectExtent l="19050" t="0" r="9525" b="0"/>
            <wp:docPr id="123" name="Picture 123" descr="1643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1643s3a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8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BC4F1C" w:rsidP="00497380">
      <w:pPr>
        <w:pStyle w:val="SubStepAlpha"/>
      </w:pPr>
      <w:r>
        <w:t>Sélectionnez l’emplacement où vous voulez stocker la sauvegarde.</w:t>
      </w:r>
      <w:r w:rsidR="00F6452C">
        <w:rPr>
          <w:rFonts w:hint="eastAsia"/>
          <w:lang w:eastAsia="zh-CN"/>
        </w:rPr>
        <w:t xml:space="preserve"> </w:t>
      </w:r>
      <w:r>
        <w:t>Dans cet exemple, un disque dur externe est utilisé.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1F0265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37817" cy="3152775"/>
            <wp:effectExtent l="19050" t="0" r="733" b="0"/>
            <wp:docPr id="122" name="Picture 122" descr="1643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1643s3b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17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296412" w:rsidP="004125FA">
      <w:pPr>
        <w:pStyle w:val="SubStepAlpha"/>
        <w:pageBreakBefore/>
      </w:pPr>
      <w:r>
        <w:lastRenderedPageBreak/>
        <w:t xml:space="preserve">Sélectionnez </w:t>
      </w:r>
      <w:r>
        <w:rPr>
          <w:b/>
        </w:rPr>
        <w:t>Me laisser choisir</w:t>
      </w:r>
      <w:r>
        <w:t xml:space="preserve"> dans l'écran </w:t>
      </w:r>
      <w:r>
        <w:rPr>
          <w:b/>
        </w:rPr>
        <w:t>Que voulez-vous sauvegarder </w:t>
      </w:r>
      <w:proofErr w:type="gramStart"/>
      <w:r>
        <w:rPr>
          <w:b/>
        </w:rPr>
        <w:t>?</w:t>
      </w:r>
      <w:r>
        <w:t>.</w:t>
      </w:r>
      <w:proofErr w:type="gramEnd"/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1F0265" w:rsidRDefault="00BC4F1C" w:rsidP="004125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21" name="Picture 121" descr="1643s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1643s3c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Default="00BC4F1C" w:rsidP="00434DA4">
      <w:pPr>
        <w:pStyle w:val="SubStepAlpha"/>
        <w:rPr>
          <w:rFonts w:eastAsia="Times New Roman" w:cs="Arial"/>
          <w:szCs w:val="20"/>
        </w:rPr>
      </w:pPr>
      <w:r>
        <w:t>Développez le compte utilisateur actuel afin que vous puissiez voir les différentes bibliothèques que vous pouvez sauvegarder.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Quels fichiers sont exclus par défaut de la sauvegarde ?</w:t>
      </w:r>
      <w:r>
        <w:t xml:space="preserve"> et notez les fichiers exclus.</w:t>
      </w:r>
    </w:p>
    <w:p w:rsidR="001F0265" w:rsidRDefault="001F0265" w:rsidP="004125FA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>____________________________________________________________________________________</w:t>
      </w:r>
    </w:p>
    <w:p w:rsidR="001F0265" w:rsidRPr="00BC4F1C" w:rsidRDefault="001F0265" w:rsidP="004125FA">
      <w:pPr>
        <w:pStyle w:val="BodyTextL50"/>
      </w:pPr>
      <w:r>
        <w:t>____________________________________________________________________________________</w:t>
      </w:r>
    </w:p>
    <w:p w:rsidR="001F0265" w:rsidRPr="00BC4F1C" w:rsidRDefault="001F0265" w:rsidP="004125FA">
      <w:pPr>
        <w:pStyle w:val="BodyTextL50"/>
      </w:pPr>
      <w:r>
        <w:t>____________________________________________________________________________________</w:t>
      </w:r>
    </w:p>
    <w:p w:rsidR="001F0265" w:rsidRPr="001F0265" w:rsidRDefault="001F0265" w:rsidP="004125FA">
      <w:pPr>
        <w:pStyle w:val="BodyTextL50"/>
        <w:rPr>
          <w:rStyle w:val="AnswerGray"/>
        </w:rPr>
      </w:pPr>
      <w:r>
        <w:rPr>
          <w:rStyle w:val="AnswerGray"/>
        </w:rPr>
        <w:t>Fichiers programme, Fichiers stockés sur un système de fichiers FAT, Fichiers de la Corbeille, Fichiers temporaires sur un lecteur inférieur à 1 Go.</w:t>
      </w:r>
    </w:p>
    <w:p w:rsidR="00BC4F1C" w:rsidRPr="001F0265" w:rsidRDefault="00BC4F1C" w:rsidP="004125FA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20" name="Picture 120" descr="1643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1643s4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1F0265" w:rsidRDefault="001F0265" w:rsidP="00434DA4">
      <w:pPr>
        <w:pStyle w:val="SubStepAlpha"/>
        <w:spacing w:before="0" w:after="0"/>
        <w:rPr>
          <w:rFonts w:eastAsia="Times New Roman" w:cs="Arial"/>
          <w:szCs w:val="20"/>
        </w:rPr>
      </w:pPr>
      <w:r>
        <w:lastRenderedPageBreak/>
        <w:t xml:space="preserve">Fermez la fenêtre </w:t>
      </w:r>
      <w:r>
        <w:rPr>
          <w:b/>
        </w:rPr>
        <w:t>Aide et support Windows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Développez </w:t>
      </w:r>
      <w:r>
        <w:rPr>
          <w:b/>
        </w:rPr>
        <w:t>Emplacements supplémentaires</w:t>
      </w:r>
      <w:r>
        <w:t xml:space="preserve"> et assurez-vous que </w:t>
      </w:r>
      <w:r>
        <w:rPr>
          <w:b/>
        </w:rPr>
        <w:t>Bureau</w:t>
      </w:r>
      <w:r>
        <w:t xml:space="preserve"> est sélectionné.</w:t>
      </w:r>
      <w:r w:rsidR="00F6452C">
        <w:rPr>
          <w:rFonts w:hint="eastAsia"/>
          <w:lang w:eastAsia="zh-CN"/>
        </w:rPr>
        <w:t xml:space="preserve"> </w:t>
      </w:r>
      <w:r>
        <w:t>Assurez-vous qu'aucun autre emplacement n'est sélectionné.</w:t>
      </w:r>
      <w:r w:rsidR="00F6452C">
        <w:rPr>
          <w:rFonts w:hint="eastAsia"/>
          <w:lang w:eastAsia="zh-CN"/>
        </w:rPr>
        <w:t xml:space="preserve"> </w:t>
      </w:r>
      <w:r>
        <w:t xml:space="preserve">Désactivez la case à cocher </w:t>
      </w:r>
      <w:r>
        <w:rPr>
          <w:b/>
        </w:rPr>
        <w:t>Inclure une image système de lecteurs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18" name="Picture 118" descr="1643s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1643s4c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Pr="00BC4F1C" w:rsidRDefault="001F0265" w:rsidP="00434DA4">
      <w:pPr>
        <w:pStyle w:val="SubStepAlpha"/>
      </w:pPr>
      <w:r>
        <w:t xml:space="preserve">L'écran </w:t>
      </w:r>
      <w:r>
        <w:rPr>
          <w:b/>
        </w:rPr>
        <w:t>Vérifiez vos paramètres de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la planification</w:t>
      </w:r>
      <w:r>
        <w:t>.</w:t>
      </w:r>
    </w:p>
    <w:p w:rsidR="00BC4F1C" w:rsidRPr="00AA5E0A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25423" cy="3142034"/>
            <wp:effectExtent l="19050" t="0" r="0" b="0"/>
            <wp:docPr id="117" name="Picture 117" descr="1643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1643s5a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423" cy="314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265" w:rsidRPr="00AA5E0A" w:rsidRDefault="00AA5E0A" w:rsidP="004125FA">
      <w:pPr>
        <w:pStyle w:val="SubStepAlpha"/>
        <w:pageBreakBefore/>
        <w:spacing w:before="0" w:after="0"/>
        <w:rPr>
          <w:rFonts w:eastAsia="Times New Roman" w:cs="Arial"/>
          <w:szCs w:val="20"/>
        </w:rPr>
      </w:pPr>
      <w:r>
        <w:lastRenderedPageBreak/>
        <w:t xml:space="preserve">L'écran </w:t>
      </w:r>
      <w:r>
        <w:rPr>
          <w:b/>
        </w:rPr>
        <w:t>Quelle est la fréquence de sauvegarde souhaitée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Exécution planifiée (recommandé)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Définissez les conditions suivantes, puis cliquez sur </w:t>
      </w:r>
      <w:r>
        <w:rPr>
          <w:b/>
        </w:rPr>
        <w:t>OK</w:t>
      </w:r>
      <w:r>
        <w:t>.</w:t>
      </w:r>
    </w:p>
    <w:p w:rsidR="001F0265" w:rsidRPr="00BC4F1C" w:rsidRDefault="001F0265" w:rsidP="00434DA4">
      <w:pPr>
        <w:pStyle w:val="BodyTextL50"/>
        <w:keepNext/>
      </w:pPr>
      <w:r>
        <w:t xml:space="preserve">Fréquence : </w:t>
      </w:r>
      <w:r>
        <w:rPr>
          <w:b/>
        </w:rPr>
        <w:t>Tous les jours</w:t>
      </w:r>
    </w:p>
    <w:p w:rsidR="001F0265" w:rsidRPr="00BC4F1C" w:rsidRDefault="001F0265" w:rsidP="00434DA4">
      <w:pPr>
        <w:pStyle w:val="BodyTextL50"/>
        <w:keepNext/>
      </w:pPr>
      <w:r>
        <w:t xml:space="preserve">Jour : </w:t>
      </w:r>
      <w:r>
        <w:rPr>
          <w:b/>
        </w:rPr>
        <w:t>vide</w:t>
      </w:r>
    </w:p>
    <w:p w:rsidR="001F0265" w:rsidRPr="00BC4F1C" w:rsidRDefault="001F0265" w:rsidP="00434DA4">
      <w:pPr>
        <w:pStyle w:val="BodyTextL50"/>
        <w:keepNext/>
      </w:pPr>
      <w:r>
        <w:t xml:space="preserve">Heure : </w:t>
      </w:r>
      <w:r>
        <w:rPr>
          <w:b/>
        </w:rPr>
        <w:t>02:00</w:t>
      </w:r>
    </w:p>
    <w:p w:rsidR="001F0265" w:rsidRDefault="001F0265" w:rsidP="00434DA4">
      <w:pPr>
        <w:pStyle w:val="BodyTextL50"/>
        <w:keepNext/>
        <w:rPr>
          <w:rFonts w:eastAsia="Times New Roman" w:cs="Arial"/>
          <w:szCs w:val="20"/>
        </w:rPr>
      </w:pPr>
      <w:r>
        <w:t>Quels fichiers seront sauvegardés ?</w:t>
      </w:r>
    </w:p>
    <w:p w:rsidR="00AA5E0A" w:rsidRPr="00BC4F1C" w:rsidRDefault="00AA5E0A" w:rsidP="00434DA4">
      <w:pPr>
        <w:pStyle w:val="BodyTextL50"/>
        <w:keepNext/>
        <w:rPr>
          <w:rFonts w:eastAsia="Times New Roman" w:cs="Arial"/>
          <w:szCs w:val="20"/>
        </w:rPr>
      </w:pPr>
      <w:r>
        <w:t>____________________________________________________________________________________</w:t>
      </w:r>
    </w:p>
    <w:p w:rsidR="001F0265" w:rsidRPr="00AA5E0A" w:rsidRDefault="001F0265" w:rsidP="00434DA4">
      <w:pPr>
        <w:pStyle w:val="BodyTextL50"/>
        <w:keepNext/>
        <w:rPr>
          <w:rStyle w:val="AnswerGray"/>
        </w:rPr>
      </w:pPr>
      <w:r>
        <w:rPr>
          <w:rStyle w:val="AnswerGray"/>
        </w:rPr>
        <w:t>Les nouveaux fichiers ajoutés sur le Bureau et les fichiers existants qui ont été modifiés.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42194"/>
            <wp:effectExtent l="19050" t="0" r="0" b="0"/>
            <wp:docPr id="116" name="Picture 116" descr="164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1643s5b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207ACA" w:rsidRDefault="00AA5E0A" w:rsidP="00434DA4">
      <w:pPr>
        <w:pStyle w:val="SubStepAlpha"/>
      </w:pPr>
      <w:r>
        <w:t xml:space="preserve">L'écran </w:t>
      </w:r>
      <w:r>
        <w:rPr>
          <w:b/>
        </w:rPr>
        <w:t>Vérifiez vos paramètres de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Enregistrer les paramètres et quitter</w:t>
      </w:r>
      <w:r>
        <w:t>.</w:t>
      </w:r>
    </w:p>
    <w:p w:rsidR="00207ACA" w:rsidRPr="00BC4F1C" w:rsidRDefault="00207ACA" w:rsidP="00434DA4">
      <w:pPr>
        <w:pStyle w:val="BodyTextL50"/>
        <w:keepNext/>
      </w:pPr>
      <w:r>
        <w:rPr>
          <w:b/>
        </w:rPr>
        <w:lastRenderedPageBreak/>
        <w:t>Remarque </w:t>
      </w:r>
      <w:r>
        <w:t xml:space="preserve">: si aucune planification de sauvegarde n'a été créée, l'étiquette du bouton est </w:t>
      </w:r>
      <w:r>
        <w:rPr>
          <w:b/>
        </w:rPr>
        <w:t>Enregistrer les paramètres et exécuter la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Cliquez sur le bouton pour commencer immédiatement le processus de sauvegarde.</w:t>
      </w:r>
      <w:r w:rsidR="00F6452C">
        <w:rPr>
          <w:rFonts w:hint="eastAsia"/>
          <w:lang w:eastAsia="zh-CN"/>
        </w:rPr>
        <w:t xml:space="preserve"> </w:t>
      </w:r>
      <w:r>
        <w:t>Si c'est le cas, passez à l'étape 4b.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69920"/>
            <wp:effectExtent l="19050" t="0" r="0" b="0"/>
            <wp:docPr id="115" name="Picture 115" descr="1643s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1643s5c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0DC" w:rsidRDefault="00447F0E" w:rsidP="004630DC">
      <w:pPr>
        <w:pStyle w:val="StepHead"/>
      </w:pPr>
      <w:r>
        <w:tab/>
      </w:r>
      <w:r w:rsidR="007C1CF3">
        <w:t>Exécutez la sauvegarde.</w:t>
      </w:r>
    </w:p>
    <w:p w:rsidR="00BC4F1C" w:rsidRPr="00BB79B3" w:rsidRDefault="00C97826" w:rsidP="00434DA4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Pour tester la configuration de la sauvegarde, cliquez sur </w:t>
      </w:r>
      <w:r>
        <w:rPr>
          <w:b/>
        </w:rPr>
        <w:t>Sauvegarder maintenant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Pour afficher la progression de la sauvegarde, cliquez sur </w:t>
      </w:r>
      <w:r>
        <w:rPr>
          <w:b/>
        </w:rPr>
        <w:t>Afficher les détails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L'écran </w:t>
      </w:r>
      <w:r>
        <w:rPr>
          <w:b/>
        </w:rPr>
        <w:t>La sauvegarde Windows est en cours</w:t>
      </w:r>
      <w:r>
        <w:t xml:space="preserve"> s'affiche.</w:t>
      </w:r>
    </w:p>
    <w:p w:rsidR="00BC4F1C" w:rsidRPr="00BB79B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14457"/>
            <wp:effectExtent l="19050" t="0" r="0" b="0"/>
            <wp:docPr id="113" name="Picture 113" descr="1643s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1643s6b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BC4F1C" w:rsidRDefault="00BB79B3" w:rsidP="004125FA">
      <w:pPr>
        <w:pStyle w:val="SubStepAlpha"/>
        <w:pageBreakBefore/>
      </w:pPr>
      <w:r>
        <w:lastRenderedPageBreak/>
        <w:t xml:space="preserve">Lorsque le message </w:t>
      </w:r>
      <w:r>
        <w:rPr>
          <w:b/>
        </w:rPr>
        <w:t>La sauvegarde Windows s'est effectuée correctement</w:t>
      </w:r>
      <w:r>
        <w:t xml:space="preserve"> s'affiche, cliquez sur </w:t>
      </w:r>
      <w:r>
        <w:rPr>
          <w:b/>
        </w:rPr>
        <w:t>Fermer</w:t>
      </w:r>
      <w:r>
        <w:t>.</w:t>
      </w:r>
    </w:p>
    <w:p w:rsidR="00BC4F1C" w:rsidRPr="00BB79B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14457"/>
            <wp:effectExtent l="19050" t="0" r="0" b="0"/>
            <wp:docPr id="112" name="Picture 112" descr="1643s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1643s6c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CA" w:rsidRDefault="00BB79B3" w:rsidP="00207ACA">
      <w:pPr>
        <w:pStyle w:val="SubStepAlpha"/>
      </w:pPr>
      <w:r>
        <w:t xml:space="preserve">Examinez les informations dans la section </w:t>
      </w:r>
      <w:r>
        <w:rPr>
          <w:b/>
        </w:rPr>
        <w:t>Sauvegarder</w:t>
      </w:r>
      <w:r>
        <w:t xml:space="preserve"> de la fenêtre </w:t>
      </w:r>
      <w:r>
        <w:rPr>
          <w:b/>
        </w:rPr>
        <w:t>Sauvegarder et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Quand la prochaine sauvegarde aura-t-elle lieu ?</w:t>
      </w:r>
    </w:p>
    <w:p w:rsidR="00207ACA" w:rsidRPr="00BC4F1C" w:rsidRDefault="00207ACA" w:rsidP="00207ACA">
      <w:pPr>
        <w:pStyle w:val="BodyTextL50"/>
      </w:pPr>
      <w:r>
        <w:t>____________________________________________________________________________________</w:t>
      </w:r>
    </w:p>
    <w:p w:rsidR="00207ACA" w:rsidRPr="004630DC" w:rsidRDefault="00207ACA" w:rsidP="00207ACA">
      <w:pPr>
        <w:pStyle w:val="BodyTextL50"/>
        <w:rPr>
          <w:rStyle w:val="AnswerGray"/>
        </w:rPr>
      </w:pPr>
      <w:r>
        <w:rPr>
          <w:rStyle w:val="AnswerGray"/>
        </w:rPr>
        <w:t>Les réponses peuvent varier. 24/1/2011 2:00</w:t>
      </w:r>
    </w:p>
    <w:p w:rsidR="00F800C5" w:rsidRDefault="00207ACA" w:rsidP="00434DA4">
      <w:pPr>
        <w:pStyle w:val="BodyTextL50"/>
        <w:tabs>
          <w:tab w:val="right" w:leader="underscore" w:pos="10080"/>
        </w:tabs>
      </w:pPr>
      <w:r>
        <w:t>La planification est-elle activée ou désactivée ?</w:t>
      </w:r>
      <w:r w:rsidR="009F5538">
        <w:t xml:space="preserve"> </w:t>
      </w:r>
      <w:r w:rsidR="009F5538">
        <w:tab/>
      </w:r>
    </w:p>
    <w:p w:rsidR="00207ACA" w:rsidRPr="00BC4F1C" w:rsidRDefault="00207ACA" w:rsidP="00207ACA">
      <w:pPr>
        <w:pStyle w:val="BodyTextL50"/>
      </w:pPr>
      <w:r>
        <w:rPr>
          <w:rStyle w:val="AnswerGray"/>
        </w:rPr>
        <w:t>On</w:t>
      </w:r>
    </w:p>
    <w:p w:rsidR="00BC4F1C" w:rsidRPr="00BC4F1C" w:rsidRDefault="00447F0E" w:rsidP="00496A3F">
      <w:pPr>
        <w:pStyle w:val="StepHead"/>
      </w:pPr>
      <w:r>
        <w:tab/>
      </w:r>
      <w:r w:rsidR="007C1CF3">
        <w:t>Supprimez et restaurez des fichiers.</w:t>
      </w:r>
    </w:p>
    <w:p w:rsidR="00BC4F1C" w:rsidRPr="007C1CF3" w:rsidRDefault="00BC4F1C" w:rsidP="00434DA4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szCs w:val="20"/>
        </w:rPr>
      </w:pPr>
      <w:r>
        <w:t xml:space="preserve">Accédez au Bureau et supprimez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Videz la Corbeille.</w:t>
      </w:r>
      <w:r w:rsidR="00F6452C">
        <w:rPr>
          <w:rFonts w:hint="eastAsia"/>
          <w:color w:val="000000"/>
          <w:lang w:eastAsia="zh-CN"/>
        </w:rPr>
        <w:t xml:space="preserve"> </w:t>
      </w:r>
      <w:r>
        <w:t xml:space="preserve">Dans la fenêtre </w:t>
      </w:r>
      <w:r>
        <w:rPr>
          <w:b/>
        </w:rPr>
        <w:t>Sauvegarder et restaurer</w:t>
      </w:r>
      <w:r>
        <w:t xml:space="preserve">, cliquez sur </w:t>
      </w:r>
      <w:r>
        <w:rPr>
          <w:b/>
        </w:rPr>
        <w:t>Choisir une autre sauvegarde comme source de restauration</w:t>
      </w:r>
      <w:r>
        <w:t>.</w:t>
      </w:r>
    </w:p>
    <w:p w:rsidR="00BC4F1C" w:rsidRPr="007C1CF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52764"/>
            <wp:effectExtent l="19050" t="0" r="0" b="0"/>
            <wp:docPr id="111" name="Picture 111" descr="1643s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1643s8a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5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CF3" w:rsidRPr="00BC4F1C" w:rsidRDefault="007C1CF3" w:rsidP="00434DA4">
      <w:pPr>
        <w:pStyle w:val="SubStepAlpha"/>
      </w:pPr>
      <w:r>
        <w:lastRenderedPageBreak/>
        <w:t xml:space="preserve">L'écran </w:t>
      </w:r>
      <w:r>
        <w:rPr>
          <w:b/>
        </w:rPr>
        <w:t>Sélectionner la sauvegarde à partir de laquelle vous voulez restaurer des fichiers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Sélectionnez l'emplacement des fichiers.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573B6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10932"/>
            <wp:effectExtent l="19050" t="0" r="0" b="0"/>
            <wp:docPr id="110" name="Picture 110" descr="1643s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1643s8b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1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CF3" w:rsidRPr="00BC4F1C" w:rsidRDefault="00BC4F1C" w:rsidP="00434DA4">
      <w:pPr>
        <w:pStyle w:val="SubStepAlpha"/>
        <w:rPr>
          <w:rFonts w:eastAsia="Times New Roman" w:cs="Arial"/>
          <w:szCs w:val="20"/>
        </w:rPr>
      </w:pPr>
      <w:r>
        <w:t xml:space="preserve">L'écran </w:t>
      </w:r>
      <w:r>
        <w:rPr>
          <w:b/>
        </w:rPr>
        <w:t>Rechercher dans la sauvegarde des fichiers ou dossiers à restaurer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Fichiers</w:t>
      </w:r>
      <w:r>
        <w:t>.</w:t>
      </w:r>
    </w:p>
    <w:p w:rsidR="00BC4F1C" w:rsidRPr="00573B6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4270" cy="3108101"/>
            <wp:effectExtent l="19050" t="0" r="3330" b="0"/>
            <wp:docPr id="109" name="Picture 109" descr="1643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1643s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70" cy="310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573B6C" w:rsidRDefault="00573B6C" w:rsidP="005D0ABC">
      <w:pPr>
        <w:pStyle w:val="SubStepAlpha"/>
        <w:pageBreakBefore/>
      </w:pPr>
      <w:r>
        <w:lastRenderedPageBreak/>
        <w:t xml:space="preserve">La fenêtre </w:t>
      </w:r>
      <w:r>
        <w:rPr>
          <w:b/>
        </w:rPr>
        <w:t>Rechercher des fichiers dans la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Cliquez sur la sauvegarde de l'utilisateur actuel.</w:t>
      </w:r>
      <w:r w:rsidR="00F6452C">
        <w:rPr>
          <w:rFonts w:hint="eastAsia"/>
          <w:lang w:eastAsia="zh-CN"/>
        </w:rPr>
        <w:t xml:space="preserve"> </w:t>
      </w:r>
      <w:r>
        <w:t xml:space="preserve">Dans l'exemple, cet utilisateur est </w:t>
      </w:r>
      <w:r>
        <w:rPr>
          <w:b/>
        </w:rPr>
        <w:t>John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Par conséquent, le dossier s'appelle </w:t>
      </w:r>
      <w:r>
        <w:rPr>
          <w:b/>
        </w:rPr>
        <w:t>Sauvegarde de John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Double-cliquez sur </w:t>
      </w:r>
      <w:r>
        <w:rPr>
          <w:b/>
        </w:rPr>
        <w:t>Bureau</w:t>
      </w:r>
      <w:r>
        <w:t xml:space="preserve"> et recherchez les fichiers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Sélectionnez les deux fichiers en cliquant sur </w:t>
      </w:r>
      <w:r>
        <w:rPr>
          <w:b/>
        </w:rPr>
        <w:t>Fichier de sauvegarde 1</w:t>
      </w:r>
      <w:r>
        <w:t xml:space="preserve">, puis en cliquant sur </w:t>
      </w:r>
      <w:r>
        <w:rPr>
          <w:b/>
        </w:rPr>
        <w:t>Fichier de sauvegarde 2</w:t>
      </w:r>
      <w:r>
        <w:t xml:space="preserve"> tout en maintenant la touche Ctrl enfoncée.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 des fichiers</w:t>
      </w:r>
      <w:r>
        <w:t>.</w:t>
      </w:r>
    </w:p>
    <w:p w:rsidR="00BC4F1C" w:rsidRPr="00BC4F1C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539837"/>
            <wp:effectExtent l="19050" t="0" r="0" b="0"/>
            <wp:docPr id="108" name="Picture 108" descr="1643s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1643s10a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3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43" w:rsidRPr="00BC4F1C" w:rsidRDefault="00407043" w:rsidP="00407043">
      <w:pPr>
        <w:pStyle w:val="SubStepAlpha"/>
      </w:pPr>
      <w:r>
        <w:t xml:space="preserve">les deux fichiers figurent sur l'écran </w:t>
      </w:r>
      <w:r>
        <w:rPr>
          <w:b/>
        </w:rPr>
        <w:t>Rechercher dans la sauvegarde des fichiers ou dossiers à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3102831"/>
            <wp:effectExtent l="19050" t="0" r="9525" b="0"/>
            <wp:docPr id="106" name="Picture 106" descr="1643s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1643s10c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1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407043" w:rsidRDefault="00407043" w:rsidP="005D0ABC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Où voulez-vous enregistrer les fichiers restaurés ?</w:t>
      </w:r>
      <w:r w:rsidR="00F6452C">
        <w:rPr>
          <w:rFonts w:hint="eastAsia"/>
          <w:b/>
          <w:lang w:eastAsia="zh-CN"/>
        </w:rPr>
        <w:t xml:space="preserve"> </w:t>
      </w:r>
      <w:r>
        <w:t>s'affiche.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Dans l'emplacement d'origine</w:t>
      </w:r>
      <w:r>
        <w:t xml:space="preserve">, puis cliquez sur </w:t>
      </w:r>
      <w:r>
        <w:rPr>
          <w:b/>
        </w:rPr>
        <w:t>Restaurer</w:t>
      </w:r>
      <w:r>
        <w:t>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075" cy="3102831"/>
            <wp:effectExtent l="19050" t="0" r="9525" b="0"/>
            <wp:docPr id="105" name="Picture 105" descr="1643s1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1643s11a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1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F1C" w:rsidRPr="00407043" w:rsidRDefault="00407043" w:rsidP="00407043">
      <w:pPr>
        <w:pStyle w:val="SubStepAlpha"/>
      </w:pPr>
      <w:r>
        <w:t xml:space="preserve">L'écran </w:t>
      </w:r>
      <w:r>
        <w:rPr>
          <w:b/>
        </w:rPr>
        <w:t>Vos fichiers sont restaurés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Finish</w:t>
      </w:r>
      <w:r>
        <w:t xml:space="preserve"> (Terminer).</w:t>
      </w:r>
    </w:p>
    <w:p w:rsidR="00BC4F1C" w:rsidRPr="00407043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110932"/>
            <wp:effectExtent l="19050" t="0" r="0" b="0"/>
            <wp:docPr id="104" name="Picture 104" descr="1643s1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1643s11b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1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DA4" w:rsidRPr="00434DA4" w:rsidRDefault="00BC4F1C" w:rsidP="00434DA4">
      <w:pPr>
        <w:pStyle w:val="SubStepAlpha"/>
        <w:tabs>
          <w:tab w:val="clear" w:pos="720"/>
          <w:tab w:val="right" w:leader="underscore" w:pos="10080"/>
        </w:tabs>
        <w:spacing w:before="0" w:after="0"/>
        <w:rPr>
          <w:rFonts w:eastAsia="Times New Roman" w:cs="Arial"/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Les deux fichiers ont-ils été restaurés sur le Bureau ?</w:t>
      </w:r>
      <w:r w:rsidR="009F5538">
        <w:rPr>
          <w:color w:val="000000"/>
        </w:rPr>
        <w:t xml:space="preserve"> </w:t>
      </w:r>
      <w:r w:rsidR="009F5538">
        <w:rPr>
          <w:color w:val="000000"/>
        </w:rPr>
        <w:tab/>
      </w:r>
    </w:p>
    <w:p w:rsidR="00BC4F1C" w:rsidRPr="00407043" w:rsidRDefault="00407043" w:rsidP="00434DA4">
      <w:pPr>
        <w:pStyle w:val="BodyTextL50"/>
        <w:rPr>
          <w:rFonts w:eastAsia="Times New Roman" w:cs="Arial"/>
          <w:szCs w:val="20"/>
        </w:rPr>
      </w:pPr>
      <w:r>
        <w:rPr>
          <w:rStyle w:val="AnswerGray"/>
        </w:rPr>
        <w:t>Oui</w:t>
      </w:r>
    </w:p>
    <w:p w:rsidR="00BC4F1C" w:rsidRPr="00BC4F1C" w:rsidRDefault="00447F0E" w:rsidP="00407043">
      <w:pPr>
        <w:pStyle w:val="StepHead"/>
      </w:pPr>
      <w:r>
        <w:lastRenderedPageBreak/>
        <w:tab/>
      </w:r>
      <w:r w:rsidR="00407043">
        <w:t>Modifiez, sauvegardez, supprimez et restaurez un fichier.</w:t>
      </w:r>
    </w:p>
    <w:p w:rsidR="00407043" w:rsidRPr="00407043" w:rsidRDefault="00407043" w:rsidP="00434DA4">
      <w:pPr>
        <w:pStyle w:val="SubStepAlpha"/>
      </w:pP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Ajoutez le texte suivant au fichier : « Du texte supplémentaire a été ajouté. ».</w:t>
      </w:r>
      <w:r w:rsidR="00F6452C">
        <w:rPr>
          <w:rFonts w:hint="eastAsia"/>
          <w:lang w:eastAsia="zh-CN"/>
        </w:rPr>
        <w:t xml:space="preserve"> </w:t>
      </w:r>
      <w:r>
        <w:t>Enregistrez le fichier.</w:t>
      </w:r>
    </w:p>
    <w:p w:rsidR="00BC4F1C" w:rsidRPr="00565087" w:rsidRDefault="00BC4F1C" w:rsidP="00434DA4">
      <w:pPr>
        <w:pStyle w:val="SubStepAlpha"/>
      </w:pPr>
      <w:r>
        <w:t xml:space="preserve">Cliquez sur la fenêtre </w:t>
      </w:r>
      <w:r>
        <w:rPr>
          <w:b/>
        </w:rPr>
        <w:t>Sauvegarder et restaurer</w:t>
      </w:r>
      <w:r>
        <w:t xml:space="preserve"> afin de l'activer.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Sauvegarder maintenant</w:t>
      </w:r>
      <w:r>
        <w:t>.</w:t>
      </w:r>
    </w:p>
    <w:p w:rsidR="00BC4F1C" w:rsidRPr="00565087" w:rsidRDefault="00BC4F1C" w:rsidP="00BC4F1C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Videz la Corbeille.</w:t>
      </w:r>
      <w:r w:rsidR="00F6452C">
        <w:rPr>
          <w:rFonts w:hint="eastAsia"/>
          <w:color w:val="000000"/>
          <w:lang w:eastAsia="zh-CN"/>
        </w:rPr>
        <w:t xml:space="preserve"> </w:t>
      </w:r>
      <w:r>
        <w:t xml:space="preserve">Cliquez sur la fenêtre </w:t>
      </w:r>
      <w:r>
        <w:rPr>
          <w:b/>
        </w:rPr>
        <w:t>Sauvegarder et restaurer</w:t>
      </w:r>
      <w:r>
        <w:t xml:space="preserve"> afin de l'activer.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Choisir une autre sauvegarde comme source de restauration</w:t>
      </w:r>
      <w:r>
        <w:t>.</w:t>
      </w:r>
    </w:p>
    <w:p w:rsidR="00BC4F1C" w:rsidRPr="00565087" w:rsidRDefault="00BC4F1C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652764"/>
            <wp:effectExtent l="19050" t="0" r="0" b="0"/>
            <wp:docPr id="102" name="Picture 102" descr="1643s1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1643s16a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5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087" w:rsidRDefault="00BC4F1C" w:rsidP="00565087">
      <w:pPr>
        <w:pStyle w:val="SubStepAlpha"/>
      </w:pPr>
      <w:r>
        <w:t>Sélectionnez l'emplacement où sont stockés les fichiers et répétez l'</w:t>
      </w:r>
      <w:r>
        <w:rPr>
          <w:b/>
        </w:rPr>
        <w:t>étape 5</w:t>
      </w:r>
      <w:r>
        <w:t> :</w:t>
      </w:r>
    </w:p>
    <w:p w:rsidR="00BC4F1C" w:rsidRPr="00565087" w:rsidRDefault="00565087" w:rsidP="00565087">
      <w:pPr>
        <w:pStyle w:val="BodyTextL50"/>
        <w:rPr>
          <w:b/>
        </w:rPr>
      </w:pPr>
      <w:r>
        <w:rPr>
          <w:b/>
        </w:rPr>
        <w:t>Suivant &gt; Fichiers &gt; Sauvegarde de l'utilisateur &gt; Bureau</w:t>
      </w:r>
    </w:p>
    <w:p w:rsidR="00BC4F1C" w:rsidRDefault="00BC4F1C" w:rsidP="00BC4F1C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Accédez au </w:t>
      </w:r>
      <w:r>
        <w:rPr>
          <w:b/>
          <w:color w:val="000000"/>
        </w:rPr>
        <w:t>Bureau</w:t>
      </w:r>
      <w:r>
        <w:rPr>
          <w:color w:val="000000"/>
        </w:rPr>
        <w:t>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 xml:space="preserve">Ouvrez le fichier </w:t>
      </w:r>
      <w:proofErr w:type="spellStart"/>
      <w:r>
        <w:rPr>
          <w:b/>
          <w:color w:val="000000"/>
        </w:rPr>
        <w:t>Fichier</w:t>
      </w:r>
      <w:proofErr w:type="spellEnd"/>
      <w:r>
        <w:rPr>
          <w:b/>
          <w:color w:val="000000"/>
        </w:rPr>
        <w:t xml:space="preserve"> de sauvegarde 2</w:t>
      </w:r>
      <w:r>
        <w:rPr>
          <w:color w:val="000000"/>
        </w:rPr>
        <w:t>.</w:t>
      </w:r>
      <w:r w:rsidR="00F6452C">
        <w:rPr>
          <w:rFonts w:hint="eastAsia"/>
          <w:color w:val="000000"/>
          <w:lang w:eastAsia="zh-CN"/>
        </w:rPr>
        <w:t xml:space="preserve"> </w:t>
      </w:r>
      <w:r>
        <w:t>Quel texte figure dans le fichier ?</w:t>
      </w:r>
    </w:p>
    <w:p w:rsidR="00565087" w:rsidRPr="00565087" w:rsidRDefault="00565087" w:rsidP="00565087">
      <w:pPr>
        <w:pStyle w:val="BodyTextL50"/>
      </w:pPr>
      <w:r>
        <w:t>____________________________________________________________________________________</w:t>
      </w:r>
    </w:p>
    <w:p w:rsidR="00BC4F1C" w:rsidRDefault="00BC4F1C" w:rsidP="00BC4F1C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Le texte de ce fichier sera modifié.</w:t>
      </w:r>
      <w:r w:rsidR="00F6452C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Du texte supplémentaire a été ajouté.</w:t>
      </w:r>
    </w:p>
    <w:p w:rsidR="00967C8F" w:rsidRPr="00967C8F" w:rsidRDefault="00447F0E" w:rsidP="00967C8F">
      <w:pPr>
        <w:pStyle w:val="PartHead"/>
      </w:pPr>
      <w:r>
        <w:tab/>
      </w:r>
      <w:r w:rsidR="00967C8F">
        <w:t>Sauvegarde et récupération de données sous Windows Vista</w:t>
      </w:r>
    </w:p>
    <w:p w:rsidR="00967C8F" w:rsidRDefault="00447F0E" w:rsidP="00967C8F">
      <w:pPr>
        <w:pStyle w:val="StepHead"/>
      </w:pPr>
      <w:r>
        <w:tab/>
      </w:r>
      <w:r w:rsidR="00967C8F">
        <w:t>Créez des fichiers de sauvegarde.</w:t>
      </w:r>
    </w:p>
    <w:p w:rsidR="00967C8F" w:rsidRPr="00496A3F" w:rsidRDefault="00967C8F" w:rsidP="00434DA4">
      <w:pPr>
        <w:pStyle w:val="SubStepAlpha"/>
        <w:rPr>
          <w:szCs w:val="20"/>
        </w:rPr>
      </w:pPr>
      <w:r>
        <w:t>Ouvrez une session en tant qu'Administrateur.</w:t>
      </w:r>
    </w:p>
    <w:p w:rsidR="00967C8F" w:rsidRPr="00496A3F" w:rsidRDefault="00967C8F" w:rsidP="00434DA4">
      <w:pPr>
        <w:pStyle w:val="SubStepAlpha"/>
      </w:pPr>
      <w:r>
        <w:t xml:space="preserve">Créez un fichier texte sur le Bureau appelé </w:t>
      </w:r>
      <w:r>
        <w:rPr>
          <w:b/>
        </w:rPr>
        <w:t>Fichier de sauvegarde 1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ne sera pas modifié.</w:t>
      </w:r>
      <w:r>
        <w:t> ».</w:t>
      </w:r>
    </w:p>
    <w:p w:rsidR="00967C8F" w:rsidRPr="00496A3F" w:rsidRDefault="00967C8F" w:rsidP="00434DA4">
      <w:pPr>
        <w:pStyle w:val="SubStepAlpha"/>
      </w:pPr>
      <w:r>
        <w:t xml:space="preserve">Créez un autre fichier texte sur le Bureau appelé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Ouvrez le fichier et tapez le texte suivant : « </w:t>
      </w:r>
      <w:r>
        <w:rPr>
          <w:b/>
        </w:rPr>
        <w:t>Le texte de ce fichier sera modifié.</w:t>
      </w:r>
      <w:r>
        <w:t> ».</w:t>
      </w:r>
    </w:p>
    <w:p w:rsidR="00967C8F" w:rsidRDefault="00967C8F" w:rsidP="00967C8F">
      <w:pPr>
        <w:pStyle w:val="BodyTextL50"/>
      </w:pPr>
      <w:r>
        <w:rPr>
          <w:b/>
        </w:rPr>
        <w:t>Remarque</w:t>
      </w:r>
      <w:r>
        <w:t> : supprimez tous les dossiers et fichiers inutiles sur le Bureau de l'ordinateur.</w:t>
      </w:r>
      <w:r w:rsidR="00F6452C">
        <w:rPr>
          <w:rFonts w:hint="eastAsia"/>
          <w:lang w:eastAsia="zh-CN"/>
        </w:rPr>
        <w:t xml:space="preserve"> </w:t>
      </w:r>
      <w:r>
        <w:t>Cela permettra de réduire la durée de la sauvegarde au cours de ces travaux pratiques.</w:t>
      </w:r>
    </w:p>
    <w:p w:rsidR="00967C8F" w:rsidRDefault="00447F0E" w:rsidP="004125FA">
      <w:pPr>
        <w:pStyle w:val="StepHead"/>
        <w:pageBreakBefore/>
      </w:pPr>
      <w:r>
        <w:lastRenderedPageBreak/>
        <w:tab/>
      </w:r>
      <w:r w:rsidR="00967C8F">
        <w:t>Ouvrez l'outil Statut et configuration de la sauvegarde.</w:t>
      </w:r>
    </w:p>
    <w:p w:rsidR="00967C8F" w:rsidRDefault="00967C8F" w:rsidP="00967C8F">
      <w:pPr>
        <w:pStyle w:val="SubStepAlpha"/>
      </w:pPr>
      <w:r>
        <w:t xml:space="preserve">Pour accéder à l'outil </w:t>
      </w:r>
      <w:r>
        <w:rPr>
          <w:b/>
        </w:rPr>
        <w:t>Statut et configuration de la sauvegarde</w:t>
      </w:r>
      <w:r>
        <w:t xml:space="preserve"> dans Windows Vista, suivez le chemin suivant :</w:t>
      </w:r>
    </w:p>
    <w:p w:rsidR="00967C8F" w:rsidRDefault="00967C8F" w:rsidP="00967C8F">
      <w:pPr>
        <w:pStyle w:val="BodyTextL50"/>
        <w:rPr>
          <w:b/>
        </w:rPr>
      </w:pPr>
      <w:r>
        <w:rPr>
          <w:b/>
          <w:color w:val="000000"/>
        </w:rPr>
        <w:t>Démarrer &gt; Tous les programmes &gt; Accessoires &gt; Outils système &gt; Statut et configuration de la sauvegarde</w:t>
      </w:r>
    </w:p>
    <w:p w:rsidR="00967C8F" w:rsidRDefault="00967C8F" w:rsidP="00967C8F">
      <w:pPr>
        <w:pStyle w:val="SubStepAlpha"/>
      </w:pPr>
      <w:r>
        <w:t>Si la sauvegarde n'a jamais été configurée, la fenêtre ressemble à ceci :</w:t>
      </w:r>
    </w:p>
    <w:p w:rsidR="00967C8F" w:rsidRPr="001F0265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 xml:space="preserve">Si une sauvegarde est programmée, cliquez sur </w:t>
      </w:r>
      <w:r>
        <w:rPr>
          <w:b/>
        </w:rPr>
        <w:t>Désactiver</w:t>
      </w:r>
      <w:r>
        <w:t>, comme indiqué ci-dessous.</w:t>
      </w:r>
    </w:p>
    <w:p w:rsid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21619"/>
            <wp:effectExtent l="19050" t="0" r="0" b="0"/>
            <wp:docPr id="30" name="Picture 143" descr="Lab1643_S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Lab1643_S2G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447F0E" w:rsidP="00967C8F">
      <w:pPr>
        <w:pStyle w:val="StepHead"/>
      </w:pPr>
      <w:r>
        <w:lastRenderedPageBreak/>
        <w:tab/>
      </w:r>
      <w:r w:rsidR="00967C8F">
        <w:t>Suivez les étapes de l'Assistant Sauvegarder les fichiers.</w:t>
      </w:r>
    </w:p>
    <w:p w:rsidR="00967C8F" w:rsidRPr="00967C8F" w:rsidRDefault="00967C8F" w:rsidP="00967C8F">
      <w:pPr>
        <w:pStyle w:val="SubStepAlpha"/>
      </w:pPr>
      <w:r>
        <w:t xml:space="preserve">Si une sauvegarde est déjà configurée, cliquez sur </w:t>
      </w:r>
      <w:r>
        <w:rPr>
          <w:b/>
        </w:rPr>
        <w:t>Modifier les paramètres de sauvegarde &gt; Continuer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S'il n'existe aucune configuration de sauvegarde, cliquez sur </w:t>
      </w:r>
      <w:r>
        <w:rPr>
          <w:b/>
        </w:rPr>
        <w:t>Configurer la sauvegarde automatique des fichiers &gt; Continuer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144" name="Picture 142" descr="Lab1643_S3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Lab1643_S3G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Où voulez-vous enregistrer la sauvegarde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rPr>
          <w:color w:val="000000"/>
        </w:rPr>
        <w:t>Sélectionnez l’emplacement où vous voulez stocker la sauvegarde.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>Dans cet exemple, un disque dur externe est utilisé.</w:t>
      </w:r>
      <w:r w:rsidR="00F6452C">
        <w:rPr>
          <w:rFonts w:hint="eastAsia"/>
          <w:color w:val="000000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Suivant</w:t>
      </w:r>
      <w:r>
        <w:rPr>
          <w:color w:val="000000"/>
        </w:rP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5121" cy="3023730"/>
            <wp:effectExtent l="19050" t="0" r="2479" b="0"/>
            <wp:docPr id="145" name="Picture 141" descr="Lab1643_S3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Lab1643_S3G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121" cy="302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Quels types de fichiers voulez-vous sauvegarder</w:t>
      </w:r>
      <w:r>
        <w:t> ? s'affiche.</w:t>
      </w:r>
      <w:r w:rsidR="00F6452C">
        <w:rPr>
          <w:rFonts w:hint="eastAsia"/>
          <w:lang w:eastAsia="zh-CN"/>
        </w:rPr>
        <w:t xml:space="preserve"> </w:t>
      </w:r>
      <w:r>
        <w:t>Répondez aux questions suivantes :</w:t>
      </w:r>
    </w:p>
    <w:p w:rsidR="00967C8F" w:rsidRDefault="00967C8F" w:rsidP="00434DA4">
      <w:pPr>
        <w:pStyle w:val="BodyTextL50"/>
        <w:keepNext/>
      </w:pPr>
      <w:r>
        <w:t>Quels types de fichiers peut-on sauvegarder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pStyle w:val="BodyTextL50"/>
        <w:rPr>
          <w:rStyle w:val="AnswerGray"/>
        </w:rPr>
      </w:pPr>
      <w:r>
        <w:rPr>
          <w:rStyle w:val="AnswerGray"/>
        </w:rPr>
        <w:t>Images, musique, vidéos, e-mails, documents, émissions télévisées, fichiers compressés, fichiers supplémentaires</w:t>
      </w:r>
    </w:p>
    <w:p w:rsidR="00967C8F" w:rsidRDefault="00967C8F" w:rsidP="00434DA4">
      <w:pPr>
        <w:pStyle w:val="BodyTextL50"/>
        <w:keepNext/>
      </w:pPr>
      <w:r>
        <w:t>Quels types de fichiers ne seront pas sauvegardés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pStyle w:val="BodyTextL50"/>
        <w:rPr>
          <w:rStyle w:val="AnswerGray"/>
        </w:rPr>
      </w:pPr>
      <w:r>
        <w:rPr>
          <w:rStyle w:val="AnswerGray"/>
        </w:rPr>
        <w:t>Système, fichiers exécutables, fichiers temporaires</w:t>
      </w:r>
    </w:p>
    <w:p w:rsidR="00967C8F" w:rsidRDefault="00967C8F" w:rsidP="00434DA4">
      <w:pPr>
        <w:pStyle w:val="BodyTextL50"/>
        <w:keepNext/>
      </w:pPr>
      <w:r>
        <w:t>De quel type de disque uniquement peut-on sauvegarder les fichiers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pStyle w:val="BodyTextL50"/>
        <w:rPr>
          <w:rStyle w:val="AnswerGray"/>
        </w:rPr>
      </w:pPr>
      <w:r>
        <w:rPr>
          <w:rStyle w:val="AnswerGray"/>
        </w:rPr>
        <w:t>NTFS</w:t>
      </w:r>
    </w:p>
    <w:p w:rsidR="00967C8F" w:rsidRPr="000D021D" w:rsidRDefault="00967C8F" w:rsidP="00967C8F">
      <w:pPr>
        <w:pStyle w:val="SubStepAlpha"/>
      </w:pPr>
      <w:r>
        <w:t xml:space="preserve">Sélectionnez le type de fichier </w:t>
      </w:r>
      <w:r>
        <w:rPr>
          <w:b/>
        </w:rPr>
        <w:t>Documents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25780"/>
            <wp:effectExtent l="19050" t="0" r="0" b="0"/>
            <wp:docPr id="146" name="Picture 140" descr="Lab1643_S4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Lab1643_S4G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À quelle fréquence voulez-vous créer une sauvegarde ?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Définissez les conditions suivantes :</w:t>
      </w:r>
    </w:p>
    <w:p w:rsidR="00967C8F" w:rsidRPr="00967C8F" w:rsidRDefault="00967C8F" w:rsidP="00434DA4">
      <w:pPr>
        <w:pStyle w:val="BodyTextL50"/>
        <w:keepNext/>
        <w:rPr>
          <w:b/>
        </w:rPr>
      </w:pPr>
      <w:r>
        <w:t xml:space="preserve">Fréquence : </w:t>
      </w:r>
      <w:r>
        <w:rPr>
          <w:b/>
        </w:rPr>
        <w:t>Tous les jours</w:t>
      </w:r>
    </w:p>
    <w:p w:rsidR="00967C8F" w:rsidRPr="000D021D" w:rsidRDefault="00967C8F" w:rsidP="00434DA4">
      <w:pPr>
        <w:pStyle w:val="BodyTextL50"/>
        <w:keepNext/>
      </w:pPr>
      <w:r>
        <w:t xml:space="preserve">Jour : </w:t>
      </w:r>
      <w:r>
        <w:rPr>
          <w:b/>
        </w:rPr>
        <w:t>vide</w:t>
      </w:r>
    </w:p>
    <w:p w:rsidR="00967C8F" w:rsidRPr="00967C8F" w:rsidRDefault="00967C8F" w:rsidP="00434DA4">
      <w:pPr>
        <w:pStyle w:val="BodyTextL50"/>
        <w:keepNext/>
        <w:rPr>
          <w:b/>
        </w:rPr>
      </w:pPr>
      <w:r>
        <w:t xml:space="preserve">Heure : </w:t>
      </w:r>
      <w:r>
        <w:rPr>
          <w:b/>
        </w:rPr>
        <w:t>02:00</w:t>
      </w:r>
    </w:p>
    <w:p w:rsidR="00967C8F" w:rsidRDefault="00967C8F" w:rsidP="00434DA4">
      <w:pPr>
        <w:pStyle w:val="BodyTextL50"/>
        <w:keepNext/>
      </w:pPr>
      <w:r>
        <w:t>Quels fichiers seront sauvegardés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pStyle w:val="BodyTextL50"/>
        <w:rPr>
          <w:rStyle w:val="AnswerGray"/>
        </w:rPr>
      </w:pPr>
      <w:r>
        <w:rPr>
          <w:rStyle w:val="AnswerGray"/>
        </w:rPr>
        <w:t>Les nouveaux fichiers et les fichiers qui ont été modifiés</w:t>
      </w:r>
    </w:p>
    <w:p w:rsidR="00967C8F" w:rsidRPr="00967C8F" w:rsidRDefault="00967C8F" w:rsidP="004125FA">
      <w:pPr>
        <w:pStyle w:val="SubStepAlpha"/>
        <w:pageBreakBefore/>
      </w:pPr>
      <w:r>
        <w:lastRenderedPageBreak/>
        <w:t>Activez la case à cocher Créer une sauvegarde complète maintenant en plus de l'enregistrement des paramètres.</w:t>
      </w:r>
      <w:r w:rsidR="00F6452C">
        <w:rPr>
          <w:rFonts w:hint="eastAsia"/>
          <w:lang w:eastAsia="zh-CN"/>
        </w:rPr>
        <w:t xml:space="preserve"> </w:t>
      </w:r>
      <w:r>
        <w:t>Cliquez sur Enregistrer les paramètres et démarrer la sauvegarde.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025780"/>
            <wp:effectExtent l="19050" t="0" r="0" b="0"/>
            <wp:docPr id="147" name="Picture 139" descr="Lab1643_S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Lab1643_S5G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de progression </w:t>
      </w:r>
      <w:r>
        <w:rPr>
          <w:b/>
        </w:rPr>
        <w:t>Création d'un cliché instantané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Lorsque la sauvegarde est effectuée, l'écran </w:t>
      </w:r>
      <w:r>
        <w:rPr>
          <w:b/>
        </w:rPr>
        <w:t>La sauvegarde s'est terminée correctement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pour terminer l'Assistant </w:t>
      </w:r>
      <w:r>
        <w:rPr>
          <w:b/>
        </w:rPr>
        <w:t>Sauvegarder les fichiers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38550" cy="1933183"/>
            <wp:effectExtent l="19050" t="0" r="0" b="0"/>
            <wp:docPr id="149" name="Picture 137" descr="Lab1643_S5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Lab1643_S5G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93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 xml:space="preserve">La fenêtre </w:t>
      </w:r>
      <w:r>
        <w:rPr>
          <w:b/>
        </w:rPr>
        <w:t>Statut et configuration de la sauvegarde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>Répondez aux questions suivantes :</w:t>
      </w:r>
    </w:p>
    <w:p w:rsidR="00967C8F" w:rsidRDefault="00967C8F" w:rsidP="00434DA4">
      <w:pPr>
        <w:pStyle w:val="BodyTextL50"/>
        <w:keepNext/>
        <w:rPr>
          <w:rFonts w:eastAsia="Times New Roman" w:cs="Arial"/>
          <w:szCs w:val="20"/>
        </w:rPr>
      </w:pPr>
      <w:r>
        <w:t>Quand la prochaine sauvegarde aura-t-elle lieu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pStyle w:val="BodyTextL50"/>
        <w:rPr>
          <w:rStyle w:val="AnswerGray"/>
        </w:rPr>
      </w:pPr>
      <w:r>
        <w:rPr>
          <w:rStyle w:val="AnswerGray"/>
        </w:rPr>
        <w:t>Les réponses peuvent varier, par exemple 30/09/2009 02:00.</w:t>
      </w:r>
    </w:p>
    <w:p w:rsidR="00434DA4" w:rsidRDefault="00967C8F" w:rsidP="00434DA4">
      <w:pPr>
        <w:pStyle w:val="BodyTextL50"/>
        <w:keepNext/>
        <w:tabs>
          <w:tab w:val="right" w:leader="underscore" w:pos="10080"/>
        </w:tabs>
        <w:rPr>
          <w:rFonts w:eastAsia="Times New Roman" w:cs="Arial"/>
          <w:szCs w:val="20"/>
        </w:rPr>
      </w:pPr>
      <w:r>
        <w:lastRenderedPageBreak/>
        <w:t>Quel est l'état de la sauvegarde automatique ?</w:t>
      </w:r>
      <w:r w:rsidR="00F6452C">
        <w:rPr>
          <w:rFonts w:hint="eastAsia"/>
          <w:lang w:eastAsia="zh-CN"/>
        </w:rPr>
        <w:t xml:space="preserve"> </w:t>
      </w:r>
      <w:r>
        <w:t>Activée ou désactivée ?</w:t>
      </w:r>
      <w:r w:rsidR="009F5538">
        <w:t xml:space="preserve"> </w:t>
      </w:r>
      <w:r w:rsidR="009F5538">
        <w:tab/>
      </w:r>
    </w:p>
    <w:p w:rsidR="00967C8F" w:rsidRDefault="00967C8F" w:rsidP="00434DA4">
      <w:pPr>
        <w:pStyle w:val="BodyTextL50"/>
        <w:keepNext/>
        <w:rPr>
          <w:rFonts w:eastAsia="Times New Roman" w:cs="Arial"/>
          <w:szCs w:val="20"/>
        </w:rPr>
      </w:pPr>
      <w:r>
        <w:rPr>
          <w:rStyle w:val="AnswerGray"/>
        </w:rPr>
        <w:t>On</w:t>
      </w:r>
    </w:p>
    <w:p w:rsid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150" name="Picture 136" descr="Lab1643_S6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Lab1643_S6G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447F0E" w:rsidP="00967C8F">
      <w:pPr>
        <w:pStyle w:val="StepHead"/>
      </w:pPr>
      <w:r>
        <w:tab/>
      </w:r>
      <w:r w:rsidR="00967C8F">
        <w:t>Supprimez et restaurez des fichiers.</w:t>
      </w:r>
    </w:p>
    <w:p w:rsidR="00967C8F" w:rsidRPr="00967C8F" w:rsidRDefault="00967C8F" w:rsidP="00434DA4">
      <w:pPr>
        <w:pStyle w:val="SubStepAlpha"/>
        <w:rPr>
          <w:szCs w:val="20"/>
        </w:rPr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les fichiers </w:t>
      </w:r>
      <w:r>
        <w:rPr>
          <w:b/>
        </w:rPr>
        <w:t>Fichier de sauvegarde 1</w:t>
      </w:r>
      <w:r>
        <w:t xml:space="preserve"> et </w:t>
      </w:r>
      <w:r>
        <w:rPr>
          <w:b/>
        </w:rPr>
        <w:t>Fichier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Videz la Corbeille.</w:t>
      </w:r>
    </w:p>
    <w:p w:rsidR="00967C8F" w:rsidRPr="00967C8F" w:rsidRDefault="00967C8F" w:rsidP="00967C8F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color w:val="000000"/>
          <w:szCs w:val="20"/>
        </w:rPr>
      </w:pPr>
      <w:r>
        <w:t xml:space="preserve">Dans </w:t>
      </w:r>
      <w:r>
        <w:rPr>
          <w:b/>
        </w:rPr>
        <w:t>Statut et configuration de la sauvegarde</w:t>
      </w:r>
      <w:r>
        <w:t xml:space="preserve">, cliquez sur </w:t>
      </w:r>
      <w:r>
        <w:rPr>
          <w:b/>
        </w:rPr>
        <w:t>Restaurer les fichiers</w:t>
      </w:r>
      <w:r>
        <w:t xml:space="preserve"> dans le panneau de gauche.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Restaurer les fichiers</w:t>
      </w:r>
      <w:r>
        <w:t xml:space="preserve"> dans la fenêtre principale, comme indiqué ci-dessous.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533775" cy="2719086"/>
            <wp:effectExtent l="19050" t="0" r="9525" b="0"/>
            <wp:docPr id="152" name="Picture 134" descr="Lab1643_S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Lab1643_S9G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7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4125FA">
      <w:pPr>
        <w:pStyle w:val="SubStepAlpha"/>
        <w:pageBreakBefore/>
      </w:pPr>
      <w:r>
        <w:lastRenderedPageBreak/>
        <w:t xml:space="preserve">L'Assistant </w:t>
      </w:r>
      <w:r>
        <w:rPr>
          <w:b/>
        </w:rPr>
        <w:t xml:space="preserve">Restaurer les fichiers </w:t>
      </w:r>
      <w:r>
        <w:t>et l'écran</w:t>
      </w:r>
      <w:r>
        <w:rPr>
          <w:b/>
        </w:rPr>
        <w:t xml:space="preserve"> Que voulez-vous restaurer ?</w:t>
      </w:r>
      <w:r>
        <w:t xml:space="preserve"> s'affichent.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Fichiers de la dernière sauvegarde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2232" cy="2864386"/>
            <wp:effectExtent l="19050" t="0" r="5368" b="0"/>
            <wp:docPr id="153" name="Picture 133" descr="Lab1643_S10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Lab1643_S10G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32" cy="28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L'écran </w:t>
      </w:r>
      <w:r>
        <w:rPr>
          <w:b/>
        </w:rPr>
        <w:t>Sélectionnez les fichiers et dossiers à restaurer</w:t>
      </w:r>
      <w:r>
        <w:t xml:space="preserve"> s'affiche.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 des fichiers</w:t>
      </w:r>
      <w:r>
        <w:t xml:space="preserve">, puis accédez ensuite au Bureau pour retrouver les fichiers </w:t>
      </w:r>
      <w:r>
        <w:rPr>
          <w:b/>
        </w:rPr>
        <w:t>Fichier de sauvegarde 1</w:t>
      </w:r>
      <w:r>
        <w:t xml:space="preserve"> et </w:t>
      </w:r>
      <w:r>
        <w:rPr>
          <w:b/>
        </w:rPr>
        <w:t>Fichier de sauvegarde 2.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2104" cy="2864285"/>
            <wp:effectExtent l="19050" t="0" r="5496" b="0"/>
            <wp:docPr id="154" name="Picture 132" descr="Lab1643_S11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Lab1643_S11G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104" cy="28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  <w:spacing w:before="0" w:after="0"/>
        <w:rPr>
          <w:rFonts w:eastAsia="Times New Roman" w:cs="Arial"/>
          <w:szCs w:val="20"/>
        </w:rPr>
      </w:pPr>
      <w:r>
        <w:lastRenderedPageBreak/>
        <w:t xml:space="preserve">Sélectionnez les deux fichiers en cliquant sur </w:t>
      </w:r>
      <w:r>
        <w:rPr>
          <w:b/>
        </w:rPr>
        <w:t>Fichier de sauvegarde 1</w:t>
      </w:r>
      <w:r>
        <w:t xml:space="preserve">, puis en cliquant sur </w:t>
      </w:r>
      <w:r>
        <w:rPr>
          <w:b/>
        </w:rPr>
        <w:t>Fichier de sauvegarde 2</w:t>
      </w:r>
      <w:r>
        <w:t xml:space="preserve"> tout en maintenant la touche Ctrl enfoncée.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2892" cy="2866538"/>
            <wp:effectExtent l="19050" t="0" r="0" b="0"/>
            <wp:docPr id="155" name="Picture 131" descr="Lab1643_S11G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Lab1643_S11G2a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892" cy="286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0D021D" w:rsidRDefault="00967C8F" w:rsidP="00967C8F">
      <w:pPr>
        <w:pStyle w:val="SubStepAlpha"/>
      </w:pPr>
      <w:r>
        <w:t xml:space="preserve">Les deux fichiers doivent apparaître dans l’écran </w:t>
      </w:r>
      <w:r>
        <w:rPr>
          <w:b/>
        </w:rPr>
        <w:t>Sélectionnez les fichiers et dossiers à restaurer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083" cy="2868190"/>
            <wp:effectExtent l="19050" t="0" r="517" b="0"/>
            <wp:docPr id="156" name="Picture 130" descr="Lab1643_S11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Lab1643_S11G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83" cy="28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L'écran </w:t>
      </w:r>
      <w:r>
        <w:rPr>
          <w:b/>
        </w:rPr>
        <w:t>Où voulez-vous enregistrer les fichiers restaurés ?</w:t>
      </w:r>
      <w:r w:rsidR="00F6452C">
        <w:rPr>
          <w:rFonts w:hint="eastAsia"/>
          <w:b/>
          <w:lang w:eastAsia="zh-CN"/>
        </w:rPr>
        <w:t xml:space="preserve"> </w:t>
      </w:r>
      <w:r>
        <w:t>s'affiche.</w:t>
      </w:r>
      <w:r w:rsidR="00F6452C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Dans l'emplacement d'origine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Démarrer la restauration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8153" cy="2861187"/>
            <wp:effectExtent l="19050" t="0" r="9447" b="0"/>
            <wp:docPr id="157" name="Picture 129" descr="Lab1643_S1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Lab1643_S12G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3" cy="286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</w:pPr>
      <w:r>
        <w:t xml:space="preserve">Lorsque l'écran </w:t>
      </w:r>
      <w:r>
        <w:rPr>
          <w:b/>
        </w:rPr>
        <w:t>Fichiers correctement restaurés</w:t>
      </w:r>
      <w:r>
        <w:t xml:space="preserve"> s'affiche, cliquez sur </w:t>
      </w:r>
      <w:r>
        <w:rPr>
          <w:b/>
        </w:rPr>
        <w:t>Terminer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3168" cy="2865120"/>
            <wp:effectExtent l="19050" t="0" r="4432" b="0"/>
            <wp:docPr id="158" name="Picture 128" descr="Lab1643_S12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Lab1643_S12G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68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Default="00967C8F" w:rsidP="00967C8F">
      <w:pPr>
        <w:pStyle w:val="SubStepAlpha"/>
      </w:pPr>
      <w:r>
        <w:t>Pour vérifier si les fichiers ont été restaurés, accédez au Bureau.</w:t>
      </w:r>
      <w:r w:rsidR="00F6452C">
        <w:rPr>
          <w:rFonts w:hint="eastAsia"/>
          <w:lang w:eastAsia="zh-CN"/>
        </w:rPr>
        <w:t xml:space="preserve"> </w:t>
      </w:r>
      <w:r>
        <w:t>Les deux fichiers ont-ils été restaurés sur le Bureau ?</w:t>
      </w:r>
    </w:p>
    <w:p w:rsidR="00967C8F" w:rsidRPr="000D021D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Oui.</w:t>
      </w:r>
    </w:p>
    <w:p w:rsidR="00967C8F" w:rsidRDefault="00447F0E" w:rsidP="00967C8F">
      <w:pPr>
        <w:pStyle w:val="StepHead"/>
      </w:pPr>
      <w:r>
        <w:lastRenderedPageBreak/>
        <w:tab/>
      </w:r>
      <w:r w:rsidR="00967C8F">
        <w:t>Modifiez, sauvegardez, supprimez et restaurez un fichier.</w:t>
      </w:r>
    </w:p>
    <w:p w:rsidR="00967C8F" w:rsidRPr="00407043" w:rsidRDefault="00967C8F" w:rsidP="00434DA4">
      <w:pPr>
        <w:pStyle w:val="SubStepAlpha"/>
      </w:pP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Ajoutez le texte suivant au fichier : « </w:t>
      </w:r>
      <w:r>
        <w:rPr>
          <w:b/>
        </w:rPr>
        <w:t>Du texte supplémentaire a été ajouté.</w:t>
      </w:r>
      <w:r>
        <w:t> ».</w:t>
      </w:r>
      <w:r w:rsidR="00F6452C">
        <w:rPr>
          <w:rFonts w:hint="eastAsia"/>
          <w:lang w:eastAsia="zh-CN"/>
        </w:rPr>
        <w:t xml:space="preserve"> </w:t>
      </w:r>
      <w:r>
        <w:t>Enregistrez le fichier.</w:t>
      </w:r>
    </w:p>
    <w:p w:rsidR="00967C8F" w:rsidRDefault="00967C8F" w:rsidP="00967C8F">
      <w:pPr>
        <w:pStyle w:val="SubStepAlpha"/>
      </w:pPr>
      <w:r>
        <w:t xml:space="preserve">Cliquez sur </w:t>
      </w:r>
      <w:r>
        <w:rPr>
          <w:b/>
        </w:rPr>
        <w:t>Statut et configuration de la sauvegarde</w:t>
      </w:r>
      <w:r>
        <w:t xml:space="preserve">, puis cliquez sur </w:t>
      </w:r>
      <w:r>
        <w:rPr>
          <w:b/>
        </w:rPr>
        <w:t>Sauvegarder les fichiers</w:t>
      </w:r>
      <w: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814364"/>
            <wp:effectExtent l="19050" t="0" r="0" b="0"/>
            <wp:docPr id="22" name="Picture 127" descr="Lab1643_S1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Lab1643_S15G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  <w:rPr>
          <w:szCs w:val="20"/>
        </w:rPr>
      </w:pPr>
      <w:r>
        <w:t xml:space="preserve">Cliquez sur </w:t>
      </w:r>
      <w:r>
        <w:rPr>
          <w:b/>
        </w:rPr>
        <w:t>Sauvegarder maintenant &gt; Continuer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La barre de progression apparaît.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 xml:space="preserve"> lorsque la sauvegarde est terminée.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24225" cy="1766180"/>
            <wp:effectExtent l="19050" t="0" r="9525" b="0"/>
            <wp:docPr id="23" name="Picture 126" descr="Lab1643_S15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Lab1643_S15G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7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434DA4">
      <w:pPr>
        <w:pStyle w:val="SubStepAlpha"/>
      </w:pP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Videz la Corbeille.</w:t>
      </w:r>
    </w:p>
    <w:p w:rsidR="00967C8F" w:rsidRPr="00967C8F" w:rsidRDefault="00967C8F" w:rsidP="004125FA">
      <w:pPr>
        <w:pStyle w:val="SubStepAlpha"/>
        <w:pageBreakBefore/>
      </w:pPr>
      <w:r>
        <w:lastRenderedPageBreak/>
        <w:t xml:space="preserve">Cliquez sur </w:t>
      </w:r>
      <w:r>
        <w:rPr>
          <w:b/>
        </w:rPr>
        <w:t>Statut et configuration de la sauvegarde.</w:t>
      </w:r>
      <w:r w:rsidR="00F6452C">
        <w:rPr>
          <w:rFonts w:hint="eastAsia"/>
          <w:b/>
          <w:lang w:eastAsia="zh-CN"/>
        </w:rPr>
        <w:t xml:space="preserve"> </w:t>
      </w:r>
      <w:r>
        <w:t xml:space="preserve">Cliquez sur </w:t>
      </w:r>
      <w:r>
        <w:rPr>
          <w:b/>
        </w:rPr>
        <w:t xml:space="preserve">Restaurer les fichiers </w:t>
      </w:r>
      <w:r>
        <w:t>dans le panneau de gauche.</w:t>
      </w:r>
      <w:r w:rsidR="00F6452C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 xml:space="preserve">Restaurer les fichiers </w:t>
      </w:r>
      <w:r>
        <w:t>dans la fenêtre principale</w:t>
      </w:r>
      <w:r>
        <w:rPr>
          <w:color w:val="000000"/>
        </w:rPr>
        <w:t>.</w:t>
      </w:r>
    </w:p>
    <w:p w:rsidR="00967C8F" w:rsidRPr="00967C8F" w:rsidRDefault="00967C8F" w:rsidP="00AE19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2922814"/>
            <wp:effectExtent l="19050" t="0" r="0" b="0"/>
            <wp:docPr id="24" name="Picture 125" descr="Lab1643_S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Lab1643_S9G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8F" w:rsidRPr="00967C8F" w:rsidRDefault="00967C8F" w:rsidP="00967C8F">
      <w:pPr>
        <w:pStyle w:val="SubStepAlpha"/>
      </w:pPr>
      <w:r>
        <w:t xml:space="preserve">Supprimez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Accédez au </w:t>
      </w:r>
      <w:r>
        <w:rPr>
          <w:b/>
        </w:rPr>
        <w:t>Bureau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 xml:space="preserve">Ouvrez le fichier </w:t>
      </w:r>
      <w:proofErr w:type="spellStart"/>
      <w:r>
        <w:rPr>
          <w:b/>
        </w:rPr>
        <w:t>Fichier</w:t>
      </w:r>
      <w:proofErr w:type="spellEnd"/>
      <w:r>
        <w:rPr>
          <w:b/>
        </w:rPr>
        <w:t xml:space="preserve"> de sauvegarde 2</w:t>
      </w:r>
      <w:r>
        <w:t>.</w:t>
      </w:r>
      <w:r w:rsidR="00F6452C">
        <w:rPr>
          <w:rFonts w:hint="eastAsia"/>
          <w:lang w:eastAsia="zh-CN"/>
        </w:rPr>
        <w:t xml:space="preserve"> </w:t>
      </w:r>
      <w:r>
        <w:t>Quel texte figure dans le fichier ?</w:t>
      </w:r>
    </w:p>
    <w:p w:rsidR="00967C8F" w:rsidRPr="00565087" w:rsidRDefault="00967C8F" w:rsidP="00967C8F">
      <w:pPr>
        <w:pStyle w:val="BodyTextL50"/>
      </w:pPr>
      <w:r>
        <w:t>____________________________________________________________________________________</w:t>
      </w:r>
    </w:p>
    <w:p w:rsidR="00967C8F" w:rsidRPr="00967C8F" w:rsidRDefault="00967C8F" w:rsidP="00967C8F">
      <w:pPr>
        <w:spacing w:before="0" w:after="0" w:line="240" w:lineRule="auto"/>
        <w:ind w:left="720"/>
        <w:rPr>
          <w:sz w:val="20"/>
          <w:shd w:val="clear" w:color="auto" w:fill="BFBFBF"/>
        </w:rPr>
      </w:pPr>
      <w:r>
        <w:rPr>
          <w:rStyle w:val="AnswerGray"/>
        </w:rPr>
        <w:t>Le texte de ce fichier sera modifié.</w:t>
      </w:r>
      <w:r w:rsidR="00F6452C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Du texte supplémentaire a été ajouté.</w:t>
      </w:r>
    </w:p>
    <w:sectPr w:rsidR="00967C8F" w:rsidRPr="00967C8F" w:rsidSect="008C4307">
      <w:headerReference w:type="default" r:id="rId47"/>
      <w:footerReference w:type="default" r:id="rId48"/>
      <w:headerReference w:type="first" r:id="rId49"/>
      <w:footerReference w:type="first" r:id="rId50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4497" w:rsidRDefault="00C94497" w:rsidP="0090659A">
      <w:pPr>
        <w:spacing w:after="0" w:line="240" w:lineRule="auto"/>
      </w:pPr>
      <w:r>
        <w:separator/>
      </w:r>
    </w:p>
    <w:p w:rsidR="00C94497" w:rsidRDefault="00C94497"/>
    <w:p w:rsidR="00C94497" w:rsidRDefault="00C94497"/>
    <w:p w:rsidR="00C94497" w:rsidRDefault="00C94497"/>
    <w:p w:rsidR="00C94497" w:rsidRDefault="00C94497"/>
  </w:endnote>
  <w:endnote w:type="continuationSeparator" w:id="0">
    <w:p w:rsidR="00C94497" w:rsidRDefault="00C94497" w:rsidP="0090659A">
      <w:pPr>
        <w:spacing w:after="0" w:line="240" w:lineRule="auto"/>
      </w:pPr>
      <w:r>
        <w:continuationSeparator/>
      </w:r>
    </w:p>
    <w:p w:rsidR="00C94497" w:rsidRDefault="00C94497"/>
    <w:p w:rsidR="00C94497" w:rsidRDefault="00C94497"/>
    <w:p w:rsidR="00C94497" w:rsidRDefault="00C94497"/>
    <w:p w:rsidR="00C94497" w:rsidRDefault="00C94497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F2D52">
      <w:fldChar w:fldCharType="begin"/>
    </w:r>
    <w:r w:rsidR="00BF6D41">
      <w:instrText xml:space="preserve"> DATE  \@ "yyyy"  \* MERGEFORMAT </w:instrText>
    </w:r>
    <w:r w:rsidR="000F2D52">
      <w:fldChar w:fldCharType="separate"/>
    </w:r>
    <w:r w:rsidR="00447F0E">
      <w:rPr>
        <w:noProof/>
      </w:rPr>
      <w:t>2016</w:t>
    </w:r>
    <w:r w:rsidR="000F2D52">
      <w:fldChar w:fldCharType="end"/>
    </w:r>
    <w:r>
      <w:t xml:space="preserve"> Cisco et/ou ses filiales.</w:t>
    </w:r>
    <w:r w:rsidR="00F6452C">
      <w:rPr>
        <w:rFonts w:hint="eastAsia"/>
        <w:lang w:eastAsia="zh-CN"/>
      </w:rPr>
      <w:t xml:space="preserve"> </w:t>
    </w:r>
    <w:r>
      <w:t>Tous droits réservés.</w:t>
    </w:r>
    <w:r w:rsidR="00F6452C">
      <w:rPr>
        <w:rFonts w:hint="eastAsia"/>
        <w:lang w:eastAsia="zh-CN"/>
      </w:rPr>
      <w:t xml:space="preserve"> </w:t>
    </w:r>
    <w:r>
      <w:t>Ceci est un document public de Cisco.</w:t>
    </w:r>
    <w:r w:rsidR="00F6452C">
      <w:rPr>
        <w:rFonts w:hint="eastAsia"/>
        <w:lang w:eastAsia="zh-CN"/>
      </w:rPr>
      <w:tab/>
    </w:r>
    <w:r>
      <w:t xml:space="preserve">Page </w:t>
    </w:r>
    <w:r w:rsidR="000F2D5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F2D52" w:rsidRPr="0090659A">
      <w:rPr>
        <w:b/>
        <w:szCs w:val="16"/>
      </w:rPr>
      <w:fldChar w:fldCharType="separate"/>
    </w:r>
    <w:r w:rsidR="00447F0E">
      <w:rPr>
        <w:b/>
        <w:noProof/>
        <w:szCs w:val="16"/>
      </w:rPr>
      <w:t>22</w:t>
    </w:r>
    <w:r w:rsidR="000F2D52" w:rsidRPr="0090659A">
      <w:rPr>
        <w:b/>
        <w:szCs w:val="16"/>
      </w:rPr>
      <w:fldChar w:fldCharType="end"/>
    </w:r>
    <w:r>
      <w:t xml:space="preserve"> sur </w:t>
    </w:r>
    <w:r w:rsidR="000F2D5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F2D52" w:rsidRPr="0090659A">
      <w:rPr>
        <w:b/>
        <w:szCs w:val="16"/>
      </w:rPr>
      <w:fldChar w:fldCharType="separate"/>
    </w:r>
    <w:r w:rsidR="00447F0E">
      <w:rPr>
        <w:b/>
        <w:noProof/>
        <w:szCs w:val="16"/>
      </w:rPr>
      <w:t>22</w:t>
    </w:r>
    <w:r w:rsidR="000F2D52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F2D52">
      <w:fldChar w:fldCharType="begin"/>
    </w:r>
    <w:r w:rsidR="00BF6D41">
      <w:instrText xml:space="preserve"> DATE  \@ "yyyy"  \* MERGEFORMAT </w:instrText>
    </w:r>
    <w:r w:rsidR="000F2D52">
      <w:fldChar w:fldCharType="separate"/>
    </w:r>
    <w:r w:rsidR="00447F0E">
      <w:rPr>
        <w:noProof/>
      </w:rPr>
      <w:t>2016</w:t>
    </w:r>
    <w:r w:rsidR="000F2D52">
      <w:fldChar w:fldCharType="end"/>
    </w:r>
    <w:r>
      <w:t xml:space="preserve"> Cisco et/ou ses filiales.</w:t>
    </w:r>
    <w:r w:rsidR="00F6452C">
      <w:rPr>
        <w:rFonts w:hint="eastAsia"/>
        <w:lang w:eastAsia="zh-CN"/>
      </w:rPr>
      <w:t xml:space="preserve"> </w:t>
    </w:r>
    <w:r>
      <w:t>Tous droits réservés.</w:t>
    </w:r>
    <w:r w:rsidR="00F6452C">
      <w:rPr>
        <w:rFonts w:hint="eastAsia"/>
        <w:lang w:eastAsia="zh-CN"/>
      </w:rPr>
      <w:t xml:space="preserve"> </w:t>
    </w:r>
    <w:r>
      <w:t>Ceci est un document public de Cisco.</w:t>
    </w:r>
    <w:r w:rsidR="00F6452C">
      <w:rPr>
        <w:rFonts w:hint="eastAsia"/>
        <w:lang w:eastAsia="zh-CN"/>
      </w:rPr>
      <w:tab/>
    </w:r>
    <w:r>
      <w:t xml:space="preserve">Page </w:t>
    </w:r>
    <w:r w:rsidR="000F2D5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F2D52" w:rsidRPr="0090659A">
      <w:rPr>
        <w:b/>
        <w:szCs w:val="16"/>
      </w:rPr>
      <w:fldChar w:fldCharType="separate"/>
    </w:r>
    <w:r w:rsidR="00447F0E">
      <w:rPr>
        <w:b/>
        <w:noProof/>
        <w:szCs w:val="16"/>
      </w:rPr>
      <w:t>1</w:t>
    </w:r>
    <w:r w:rsidR="000F2D52" w:rsidRPr="0090659A">
      <w:rPr>
        <w:b/>
        <w:szCs w:val="16"/>
      </w:rPr>
      <w:fldChar w:fldCharType="end"/>
    </w:r>
    <w:r>
      <w:t xml:space="preserve"> sur </w:t>
    </w:r>
    <w:r w:rsidR="000F2D5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F2D52" w:rsidRPr="0090659A">
      <w:rPr>
        <w:b/>
        <w:szCs w:val="16"/>
      </w:rPr>
      <w:fldChar w:fldCharType="separate"/>
    </w:r>
    <w:r w:rsidR="00447F0E">
      <w:rPr>
        <w:b/>
        <w:noProof/>
        <w:szCs w:val="16"/>
      </w:rPr>
      <w:t>22</w:t>
    </w:r>
    <w:r w:rsidR="000F2D52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4497" w:rsidRDefault="00C94497" w:rsidP="0090659A">
      <w:pPr>
        <w:spacing w:after="0" w:line="240" w:lineRule="auto"/>
      </w:pPr>
      <w:r>
        <w:separator/>
      </w:r>
    </w:p>
    <w:p w:rsidR="00C94497" w:rsidRDefault="00C94497"/>
    <w:p w:rsidR="00C94497" w:rsidRDefault="00C94497"/>
    <w:p w:rsidR="00C94497" w:rsidRDefault="00C94497"/>
    <w:p w:rsidR="00C94497" w:rsidRDefault="00C94497"/>
  </w:footnote>
  <w:footnote w:type="continuationSeparator" w:id="0">
    <w:p w:rsidR="00C94497" w:rsidRDefault="00C94497" w:rsidP="0090659A">
      <w:pPr>
        <w:spacing w:after="0" w:line="240" w:lineRule="auto"/>
      </w:pPr>
      <w:r>
        <w:continuationSeparator/>
      </w:r>
    </w:p>
    <w:p w:rsidR="00C94497" w:rsidRDefault="00C94497"/>
    <w:p w:rsidR="00C94497" w:rsidRDefault="00C94497"/>
    <w:p w:rsidR="00C94497" w:rsidRDefault="00C94497"/>
    <w:p w:rsidR="00C94497" w:rsidRDefault="00C94497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BF6D41" w:rsidP="00C52BA6">
    <w:pPr>
      <w:pStyle w:val="PageHead"/>
    </w:pPr>
    <w:r>
      <w:t>Travaux pratiques - Configuration de la sauvegarde et de la récupération de données sous Windows 7 et Windows Vista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1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4">
    <w:nsid w:val="674B7420"/>
    <w:multiLevelType w:val="multilevel"/>
    <w:tmpl w:val="7E7269C0"/>
    <w:lvl w:ilvl="0">
      <w:start w:val="1"/>
      <w:numFmt w:val="decimal"/>
      <w:pStyle w:val="PartHead"/>
      <w:suff w:val="space"/>
      <w:lvlText w:val="Partie %1 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Étape %3 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attachedTemplate r:id="rId1"/>
  <w:linkStyles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useFELayout/>
  </w:compat>
  <w:docVars>
    <w:docVar w:name="__grammarly61__i" w:val="H4sIAAAAAAAEAKtWckksSQxILCpxzi/NK1GyMqwFAAEhoTITAAAA"/>
    <w:docVar w:name="__grammarly61_1" w:val="H4sIAAAAAAAEAKtWcslPLs1NzSvxTFGyUkozSbM0tbBM1U1OMbTUNTFLM9C1SDM00rUwS0sysUhKTjVNTlTSUQpOLS7OzM8DaTGpBQAS9CiUQwAAAA=="/>
  </w:docVars>
  <w:rsids>
    <w:rsidRoot w:val="004A5BC5"/>
    <w:rsid w:val="00000087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681F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7DE5"/>
    <w:rsid w:val="000C767F"/>
    <w:rsid w:val="000D4164"/>
    <w:rsid w:val="000D55B4"/>
    <w:rsid w:val="000D66B2"/>
    <w:rsid w:val="000D6758"/>
    <w:rsid w:val="000E3925"/>
    <w:rsid w:val="000E65F0"/>
    <w:rsid w:val="000F072C"/>
    <w:rsid w:val="000F2D52"/>
    <w:rsid w:val="000F6743"/>
    <w:rsid w:val="00103152"/>
    <w:rsid w:val="00107B2B"/>
    <w:rsid w:val="00112AC5"/>
    <w:rsid w:val="001133DD"/>
    <w:rsid w:val="00120CBE"/>
    <w:rsid w:val="001220E6"/>
    <w:rsid w:val="00126813"/>
    <w:rsid w:val="00135684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87EEA"/>
    <w:rsid w:val="00192F12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E713D"/>
    <w:rsid w:val="001F0171"/>
    <w:rsid w:val="001F0265"/>
    <w:rsid w:val="001F0D77"/>
    <w:rsid w:val="001F45D3"/>
    <w:rsid w:val="001F7DD8"/>
    <w:rsid w:val="00201928"/>
    <w:rsid w:val="00203E26"/>
    <w:rsid w:val="0020449C"/>
    <w:rsid w:val="00207ACA"/>
    <w:rsid w:val="00210D0A"/>
    <w:rsid w:val="002113B8"/>
    <w:rsid w:val="00215665"/>
    <w:rsid w:val="0021792C"/>
    <w:rsid w:val="002206AC"/>
    <w:rsid w:val="002240AB"/>
    <w:rsid w:val="00225E37"/>
    <w:rsid w:val="00232082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83619"/>
    <w:rsid w:val="00296412"/>
    <w:rsid w:val="002A4345"/>
    <w:rsid w:val="002A6C56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5548"/>
    <w:rsid w:val="002D6C2A"/>
    <w:rsid w:val="002D7333"/>
    <w:rsid w:val="002D7A86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465A"/>
    <w:rsid w:val="003703C5"/>
    <w:rsid w:val="0037155D"/>
    <w:rsid w:val="00384599"/>
    <w:rsid w:val="00384C63"/>
    <w:rsid w:val="00392C65"/>
    <w:rsid w:val="00392ED5"/>
    <w:rsid w:val="003A19DC"/>
    <w:rsid w:val="003A1B45"/>
    <w:rsid w:val="003A7AEB"/>
    <w:rsid w:val="003B46FC"/>
    <w:rsid w:val="003B5767"/>
    <w:rsid w:val="003B7605"/>
    <w:rsid w:val="003C6BCA"/>
    <w:rsid w:val="003C7902"/>
    <w:rsid w:val="003D0BFF"/>
    <w:rsid w:val="003E5BE5"/>
    <w:rsid w:val="003F18D1"/>
    <w:rsid w:val="003F4F0E"/>
    <w:rsid w:val="003F6E06"/>
    <w:rsid w:val="00402BE0"/>
    <w:rsid w:val="00403C7A"/>
    <w:rsid w:val="004057A6"/>
    <w:rsid w:val="004057A8"/>
    <w:rsid w:val="00406554"/>
    <w:rsid w:val="00407043"/>
    <w:rsid w:val="004125FA"/>
    <w:rsid w:val="0041262A"/>
    <w:rsid w:val="004131B0"/>
    <w:rsid w:val="00415D23"/>
    <w:rsid w:val="00416C42"/>
    <w:rsid w:val="00422476"/>
    <w:rsid w:val="0042385C"/>
    <w:rsid w:val="00431654"/>
    <w:rsid w:val="00432D78"/>
    <w:rsid w:val="00434926"/>
    <w:rsid w:val="00434DA4"/>
    <w:rsid w:val="00443D83"/>
    <w:rsid w:val="00444217"/>
    <w:rsid w:val="004478F4"/>
    <w:rsid w:val="00447F0E"/>
    <w:rsid w:val="00450F7A"/>
    <w:rsid w:val="00452C6D"/>
    <w:rsid w:val="00455E0B"/>
    <w:rsid w:val="004630DC"/>
    <w:rsid w:val="004659EE"/>
    <w:rsid w:val="004936C2"/>
    <w:rsid w:val="0049379C"/>
    <w:rsid w:val="00496A3F"/>
    <w:rsid w:val="00497380"/>
    <w:rsid w:val="004A1CA0"/>
    <w:rsid w:val="004A22E9"/>
    <w:rsid w:val="004A508F"/>
    <w:rsid w:val="004A5BC5"/>
    <w:rsid w:val="004B023D"/>
    <w:rsid w:val="004C0909"/>
    <w:rsid w:val="004C2660"/>
    <w:rsid w:val="004C29B7"/>
    <w:rsid w:val="004C3F97"/>
    <w:rsid w:val="004D3339"/>
    <w:rsid w:val="004D353F"/>
    <w:rsid w:val="004D36D7"/>
    <w:rsid w:val="004D682B"/>
    <w:rsid w:val="004D6D09"/>
    <w:rsid w:val="004E5005"/>
    <w:rsid w:val="004E6152"/>
    <w:rsid w:val="004F344A"/>
    <w:rsid w:val="004F6C58"/>
    <w:rsid w:val="00505FD3"/>
    <w:rsid w:val="00510639"/>
    <w:rsid w:val="00512BDE"/>
    <w:rsid w:val="00513A01"/>
    <w:rsid w:val="00516142"/>
    <w:rsid w:val="005173ED"/>
    <w:rsid w:val="00520027"/>
    <w:rsid w:val="0052093C"/>
    <w:rsid w:val="00520BE3"/>
    <w:rsid w:val="00521B31"/>
    <w:rsid w:val="00522469"/>
    <w:rsid w:val="00523F02"/>
    <w:rsid w:val="0052400A"/>
    <w:rsid w:val="005326BA"/>
    <w:rsid w:val="00532EF5"/>
    <w:rsid w:val="0053341B"/>
    <w:rsid w:val="00536DFD"/>
    <w:rsid w:val="00536F43"/>
    <w:rsid w:val="00542DC7"/>
    <w:rsid w:val="005435FC"/>
    <w:rsid w:val="0054412B"/>
    <w:rsid w:val="00544276"/>
    <w:rsid w:val="005510BA"/>
    <w:rsid w:val="00554B4E"/>
    <w:rsid w:val="0055579F"/>
    <w:rsid w:val="00556C02"/>
    <w:rsid w:val="00563249"/>
    <w:rsid w:val="00565087"/>
    <w:rsid w:val="00570A65"/>
    <w:rsid w:val="00573A2D"/>
    <w:rsid w:val="00573B6C"/>
    <w:rsid w:val="0057411D"/>
    <w:rsid w:val="005762B1"/>
    <w:rsid w:val="00580456"/>
    <w:rsid w:val="00580E73"/>
    <w:rsid w:val="00593386"/>
    <w:rsid w:val="00595249"/>
    <w:rsid w:val="00596998"/>
    <w:rsid w:val="005A6E62"/>
    <w:rsid w:val="005B3070"/>
    <w:rsid w:val="005B33A5"/>
    <w:rsid w:val="005D0ABC"/>
    <w:rsid w:val="005D2B29"/>
    <w:rsid w:val="005D2C8A"/>
    <w:rsid w:val="005D354A"/>
    <w:rsid w:val="005D671E"/>
    <w:rsid w:val="005D78D2"/>
    <w:rsid w:val="005E3235"/>
    <w:rsid w:val="005E4176"/>
    <w:rsid w:val="005E5223"/>
    <w:rsid w:val="005E65B5"/>
    <w:rsid w:val="005F1B5A"/>
    <w:rsid w:val="005F3AE9"/>
    <w:rsid w:val="005F6892"/>
    <w:rsid w:val="006007BB"/>
    <w:rsid w:val="00601DC0"/>
    <w:rsid w:val="006034CB"/>
    <w:rsid w:val="0061123B"/>
    <w:rsid w:val="006131CE"/>
    <w:rsid w:val="006161F5"/>
    <w:rsid w:val="00617D6E"/>
    <w:rsid w:val="00622D61"/>
    <w:rsid w:val="00624198"/>
    <w:rsid w:val="00626105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3255"/>
    <w:rsid w:val="00686587"/>
    <w:rsid w:val="006904CF"/>
    <w:rsid w:val="00693574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5BDF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421B"/>
    <w:rsid w:val="00705FEC"/>
    <w:rsid w:val="0071147A"/>
    <w:rsid w:val="0071185D"/>
    <w:rsid w:val="00713C0A"/>
    <w:rsid w:val="007151A4"/>
    <w:rsid w:val="007222AD"/>
    <w:rsid w:val="007258D7"/>
    <w:rsid w:val="007267CF"/>
    <w:rsid w:val="00731F3F"/>
    <w:rsid w:val="00733BAB"/>
    <w:rsid w:val="00734323"/>
    <w:rsid w:val="007436BF"/>
    <w:rsid w:val="007443E9"/>
    <w:rsid w:val="00745DCE"/>
    <w:rsid w:val="00750FC0"/>
    <w:rsid w:val="00753D89"/>
    <w:rsid w:val="0075579E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2E10"/>
    <w:rsid w:val="00786F58"/>
    <w:rsid w:val="00787CC1"/>
    <w:rsid w:val="00792F4E"/>
    <w:rsid w:val="0079398D"/>
    <w:rsid w:val="00795611"/>
    <w:rsid w:val="00796C25"/>
    <w:rsid w:val="007A287C"/>
    <w:rsid w:val="007A3B2A"/>
    <w:rsid w:val="007A5E4C"/>
    <w:rsid w:val="007B04A7"/>
    <w:rsid w:val="007B4846"/>
    <w:rsid w:val="007B5522"/>
    <w:rsid w:val="007C0EE0"/>
    <w:rsid w:val="007C1B71"/>
    <w:rsid w:val="007C1CF3"/>
    <w:rsid w:val="007C2FBB"/>
    <w:rsid w:val="007C46C6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4F89"/>
    <w:rsid w:val="00846494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11A6"/>
    <w:rsid w:val="0088426A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555E"/>
    <w:rsid w:val="008D23DF"/>
    <w:rsid w:val="008D4FC2"/>
    <w:rsid w:val="008D73BF"/>
    <w:rsid w:val="008D7F09"/>
    <w:rsid w:val="008D7FEA"/>
    <w:rsid w:val="008E5B64"/>
    <w:rsid w:val="008E7DAA"/>
    <w:rsid w:val="008F0094"/>
    <w:rsid w:val="008F2673"/>
    <w:rsid w:val="008F340F"/>
    <w:rsid w:val="008F67A5"/>
    <w:rsid w:val="00900900"/>
    <w:rsid w:val="00901147"/>
    <w:rsid w:val="00903523"/>
    <w:rsid w:val="0090659A"/>
    <w:rsid w:val="00915986"/>
    <w:rsid w:val="009167FF"/>
    <w:rsid w:val="00917624"/>
    <w:rsid w:val="00927E44"/>
    <w:rsid w:val="00930386"/>
    <w:rsid w:val="009309F5"/>
    <w:rsid w:val="00933237"/>
    <w:rsid w:val="00933F28"/>
    <w:rsid w:val="009476C0"/>
    <w:rsid w:val="009527A4"/>
    <w:rsid w:val="009569A0"/>
    <w:rsid w:val="00961709"/>
    <w:rsid w:val="009620A8"/>
    <w:rsid w:val="00963E34"/>
    <w:rsid w:val="00964DFA"/>
    <w:rsid w:val="00967C8F"/>
    <w:rsid w:val="0098155C"/>
    <w:rsid w:val="00983B77"/>
    <w:rsid w:val="00987B91"/>
    <w:rsid w:val="00987D60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460D"/>
    <w:rsid w:val="009B5747"/>
    <w:rsid w:val="009B5F01"/>
    <w:rsid w:val="009D06B7"/>
    <w:rsid w:val="009D2C27"/>
    <w:rsid w:val="009D6DDD"/>
    <w:rsid w:val="009E0FE6"/>
    <w:rsid w:val="009E2309"/>
    <w:rsid w:val="009E42B9"/>
    <w:rsid w:val="009E7C17"/>
    <w:rsid w:val="009F5538"/>
    <w:rsid w:val="009F6DAC"/>
    <w:rsid w:val="00A014A3"/>
    <w:rsid w:val="00A015DC"/>
    <w:rsid w:val="00A0412D"/>
    <w:rsid w:val="00A12DF5"/>
    <w:rsid w:val="00A17527"/>
    <w:rsid w:val="00A21211"/>
    <w:rsid w:val="00A2494B"/>
    <w:rsid w:val="00A25559"/>
    <w:rsid w:val="00A34E7F"/>
    <w:rsid w:val="00A40041"/>
    <w:rsid w:val="00A417EC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21D2"/>
    <w:rsid w:val="00A96172"/>
    <w:rsid w:val="00AA5E0A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6D51"/>
    <w:rsid w:val="00AD7D74"/>
    <w:rsid w:val="00AE193D"/>
    <w:rsid w:val="00AE56C0"/>
    <w:rsid w:val="00AF0D03"/>
    <w:rsid w:val="00AF2DBD"/>
    <w:rsid w:val="00AF5650"/>
    <w:rsid w:val="00B00531"/>
    <w:rsid w:val="00B00914"/>
    <w:rsid w:val="00B02A8E"/>
    <w:rsid w:val="00B02AD4"/>
    <w:rsid w:val="00B052EE"/>
    <w:rsid w:val="00B1081F"/>
    <w:rsid w:val="00B2035A"/>
    <w:rsid w:val="00B212A8"/>
    <w:rsid w:val="00B24202"/>
    <w:rsid w:val="00B27499"/>
    <w:rsid w:val="00B3010D"/>
    <w:rsid w:val="00B35151"/>
    <w:rsid w:val="00B36295"/>
    <w:rsid w:val="00B42F19"/>
    <w:rsid w:val="00B433F2"/>
    <w:rsid w:val="00B458E8"/>
    <w:rsid w:val="00B530AB"/>
    <w:rsid w:val="00B5397B"/>
    <w:rsid w:val="00B5607D"/>
    <w:rsid w:val="00B57DAD"/>
    <w:rsid w:val="00B62809"/>
    <w:rsid w:val="00B65019"/>
    <w:rsid w:val="00B7675A"/>
    <w:rsid w:val="00B81898"/>
    <w:rsid w:val="00B878E7"/>
    <w:rsid w:val="00B9282C"/>
    <w:rsid w:val="00B97278"/>
    <w:rsid w:val="00BA1D0B"/>
    <w:rsid w:val="00BA5C8F"/>
    <w:rsid w:val="00BA5CE8"/>
    <w:rsid w:val="00BA6972"/>
    <w:rsid w:val="00BB1E0D"/>
    <w:rsid w:val="00BB4D9B"/>
    <w:rsid w:val="00BB73FF"/>
    <w:rsid w:val="00BB7688"/>
    <w:rsid w:val="00BB79B3"/>
    <w:rsid w:val="00BC2607"/>
    <w:rsid w:val="00BC4F1C"/>
    <w:rsid w:val="00BC7CAC"/>
    <w:rsid w:val="00BD3987"/>
    <w:rsid w:val="00BD530A"/>
    <w:rsid w:val="00BD6D76"/>
    <w:rsid w:val="00BE56B3"/>
    <w:rsid w:val="00BF04E8"/>
    <w:rsid w:val="00BF16BF"/>
    <w:rsid w:val="00BF3718"/>
    <w:rsid w:val="00BF3D42"/>
    <w:rsid w:val="00BF4D1F"/>
    <w:rsid w:val="00BF6D41"/>
    <w:rsid w:val="00C02A73"/>
    <w:rsid w:val="00C063D2"/>
    <w:rsid w:val="00C07364"/>
    <w:rsid w:val="00C07FD9"/>
    <w:rsid w:val="00C10955"/>
    <w:rsid w:val="00C11C4D"/>
    <w:rsid w:val="00C1712C"/>
    <w:rsid w:val="00C23E16"/>
    <w:rsid w:val="00C24EDC"/>
    <w:rsid w:val="00C25E4F"/>
    <w:rsid w:val="00C27E37"/>
    <w:rsid w:val="00C32713"/>
    <w:rsid w:val="00C351B8"/>
    <w:rsid w:val="00C410D9"/>
    <w:rsid w:val="00C44DB7"/>
    <w:rsid w:val="00C4510A"/>
    <w:rsid w:val="00C47F2E"/>
    <w:rsid w:val="00C52BA6"/>
    <w:rsid w:val="00C5573C"/>
    <w:rsid w:val="00C57A1A"/>
    <w:rsid w:val="00C61C56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1679"/>
    <w:rsid w:val="00C83A12"/>
    <w:rsid w:val="00C865B1"/>
    <w:rsid w:val="00C87642"/>
    <w:rsid w:val="00C90311"/>
    <w:rsid w:val="00C91C26"/>
    <w:rsid w:val="00C94497"/>
    <w:rsid w:val="00C97826"/>
    <w:rsid w:val="00CA0565"/>
    <w:rsid w:val="00CA1E11"/>
    <w:rsid w:val="00CA5E14"/>
    <w:rsid w:val="00CA63B5"/>
    <w:rsid w:val="00CA73D5"/>
    <w:rsid w:val="00CC1C87"/>
    <w:rsid w:val="00CC3000"/>
    <w:rsid w:val="00CC4859"/>
    <w:rsid w:val="00CC7A35"/>
    <w:rsid w:val="00CD072A"/>
    <w:rsid w:val="00CD2597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3CC2"/>
    <w:rsid w:val="00D53F2B"/>
    <w:rsid w:val="00D56A0E"/>
    <w:rsid w:val="00D57AD3"/>
    <w:rsid w:val="00D60129"/>
    <w:rsid w:val="00D635FE"/>
    <w:rsid w:val="00D65E17"/>
    <w:rsid w:val="00D67F7D"/>
    <w:rsid w:val="00D729DE"/>
    <w:rsid w:val="00D75B6A"/>
    <w:rsid w:val="00D84BDA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C26"/>
    <w:rsid w:val="00DB5F4D"/>
    <w:rsid w:val="00DB6DA5"/>
    <w:rsid w:val="00DC076B"/>
    <w:rsid w:val="00DC186F"/>
    <w:rsid w:val="00DC252F"/>
    <w:rsid w:val="00DC6050"/>
    <w:rsid w:val="00DC7732"/>
    <w:rsid w:val="00DE6F44"/>
    <w:rsid w:val="00DF45F8"/>
    <w:rsid w:val="00E033B9"/>
    <w:rsid w:val="00E037D9"/>
    <w:rsid w:val="00E07A57"/>
    <w:rsid w:val="00E130EB"/>
    <w:rsid w:val="00E162CD"/>
    <w:rsid w:val="00E17FA5"/>
    <w:rsid w:val="00E26930"/>
    <w:rsid w:val="00E27257"/>
    <w:rsid w:val="00E449D0"/>
    <w:rsid w:val="00E4506A"/>
    <w:rsid w:val="00E46913"/>
    <w:rsid w:val="00E50B6B"/>
    <w:rsid w:val="00E53F99"/>
    <w:rsid w:val="00E56510"/>
    <w:rsid w:val="00E62EA8"/>
    <w:rsid w:val="00E639A7"/>
    <w:rsid w:val="00E65400"/>
    <w:rsid w:val="00E67A6E"/>
    <w:rsid w:val="00E71B43"/>
    <w:rsid w:val="00E81612"/>
    <w:rsid w:val="00E87D18"/>
    <w:rsid w:val="00E87D62"/>
    <w:rsid w:val="00E92028"/>
    <w:rsid w:val="00EA486E"/>
    <w:rsid w:val="00EA4FA3"/>
    <w:rsid w:val="00EB001B"/>
    <w:rsid w:val="00EB5DCA"/>
    <w:rsid w:val="00EB6C33"/>
    <w:rsid w:val="00ED20B3"/>
    <w:rsid w:val="00ED312B"/>
    <w:rsid w:val="00ED6019"/>
    <w:rsid w:val="00ED7830"/>
    <w:rsid w:val="00EE1AD9"/>
    <w:rsid w:val="00EE3909"/>
    <w:rsid w:val="00EE5787"/>
    <w:rsid w:val="00EF05DC"/>
    <w:rsid w:val="00EF4205"/>
    <w:rsid w:val="00EF5939"/>
    <w:rsid w:val="00F00446"/>
    <w:rsid w:val="00F01714"/>
    <w:rsid w:val="00F0258F"/>
    <w:rsid w:val="00F02D06"/>
    <w:rsid w:val="00F02E3D"/>
    <w:rsid w:val="00F05844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77B"/>
    <w:rsid w:val="00F40938"/>
    <w:rsid w:val="00F4135D"/>
    <w:rsid w:val="00F41F1B"/>
    <w:rsid w:val="00F46BD9"/>
    <w:rsid w:val="00F505C2"/>
    <w:rsid w:val="00F570AA"/>
    <w:rsid w:val="00F60536"/>
    <w:rsid w:val="00F60BE0"/>
    <w:rsid w:val="00F6280E"/>
    <w:rsid w:val="00F6452C"/>
    <w:rsid w:val="00F7050A"/>
    <w:rsid w:val="00F75533"/>
    <w:rsid w:val="00F800C5"/>
    <w:rsid w:val="00F828BC"/>
    <w:rsid w:val="00F83376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1B81"/>
    <w:rsid w:val="00FC2C64"/>
    <w:rsid w:val="00FC60F9"/>
    <w:rsid w:val="00FC6525"/>
    <w:rsid w:val="00FD33AB"/>
    <w:rsid w:val="00FD4724"/>
    <w:rsid w:val="00FD4A68"/>
    <w:rsid w:val="00FD68ED"/>
    <w:rsid w:val="00FE2824"/>
    <w:rsid w:val="00FE661F"/>
    <w:rsid w:val="00FF0400"/>
    <w:rsid w:val="00FF0A07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annotation text" w:uiPriority="0"/>
    <w:lsdException w:name="header" w:uiPriority="0"/>
    <w:lsdException w:name="index heading" w:uiPriority="0"/>
    <w:lsdException w:name="caption" w:uiPriority="35" w:qFormat="1"/>
    <w:lsdException w:name="table of figures" w:uiPriority="0"/>
    <w:lsdException w:name="annotation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F1B5A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qFormat/>
    <w:rsid w:val="005F1B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F1B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5F1B5A"/>
    <w:pPr>
      <w:keepNext/>
      <w:spacing w:before="240" w:line="240" w:lineRule="auto"/>
      <w:outlineLvl w:val="2"/>
    </w:pPr>
    <w:rPr>
      <w:rFonts w:eastAsia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5F1B5A"/>
    <w:pPr>
      <w:keepNext/>
      <w:spacing w:before="240" w:line="240" w:lineRule="auto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5F1B5A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5F1B5A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5F1B5A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5F1B5A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5F1B5A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5F1B5A"/>
    <w:rPr>
      <w:rFonts w:ascii="Cambria" w:eastAsia="Times New Roman" w:hAnsi="Cambria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5F1B5A"/>
    <w:rPr>
      <w:rFonts w:ascii="Cambria" w:eastAsia="Times New Roman" w:hAnsi="Cambria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5F1B5A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Heading2"/>
    <w:next w:val="Normal"/>
    <w:qFormat/>
    <w:rsid w:val="005F1B5A"/>
    <w:pPr>
      <w:keepLines w:val="0"/>
      <w:widowControl w:val="0"/>
      <w:numPr>
        <w:numId w:val="2"/>
      </w:numPr>
      <w:spacing w:before="240" w:after="120" w:line="240" w:lineRule="auto"/>
    </w:pPr>
    <w:rPr>
      <w:rFonts w:ascii="Arial" w:hAnsi="Arial"/>
      <w:bCs w:val="0"/>
      <w:iCs/>
      <w:color w:val="auto"/>
      <w:sz w:val="24"/>
    </w:rPr>
  </w:style>
  <w:style w:type="paragraph" w:customStyle="1" w:styleId="LabTitle">
    <w:name w:val="Lab Title"/>
    <w:basedOn w:val="Normal"/>
    <w:link w:val="LabTitleChar"/>
    <w:qFormat/>
    <w:rsid w:val="005F1B5A"/>
    <w:rPr>
      <w:b/>
      <w:sz w:val="32"/>
    </w:rPr>
  </w:style>
  <w:style w:type="paragraph" w:customStyle="1" w:styleId="PageHead">
    <w:name w:val="Page Head"/>
    <w:basedOn w:val="Normal"/>
    <w:qFormat/>
    <w:rsid w:val="00F6452C"/>
    <w:pPr>
      <w:pBdr>
        <w:bottom w:val="single" w:sz="18" w:space="1" w:color="auto"/>
      </w:pBdr>
      <w:tabs>
        <w:tab w:val="right" w:pos="10080"/>
      </w:tabs>
    </w:pPr>
    <w:rPr>
      <w:b/>
      <w:sz w:val="17"/>
    </w:rPr>
  </w:style>
  <w:style w:type="paragraph" w:customStyle="1" w:styleId="StepHead">
    <w:name w:val="Step Head"/>
    <w:basedOn w:val="Heading2"/>
    <w:next w:val="BodyTextL25"/>
    <w:qFormat/>
    <w:rsid w:val="00447F0E"/>
    <w:pPr>
      <w:numPr>
        <w:ilvl w:val="2"/>
        <w:numId w:val="5"/>
      </w:numPr>
      <w:tabs>
        <w:tab w:val="left" w:pos="1152"/>
      </w:tabs>
      <w:spacing w:before="240" w:after="120"/>
      <w:ind w:left="1152" w:hanging="1152"/>
    </w:pPr>
    <w:rPr>
      <w:rFonts w:ascii="Arial" w:hAnsi="Arial"/>
      <w:color w:val="auto"/>
      <w:sz w:val="22"/>
    </w:rPr>
  </w:style>
  <w:style w:type="paragraph" w:styleId="Header">
    <w:name w:val="header"/>
    <w:basedOn w:val="Normal"/>
    <w:link w:val="HeaderChar"/>
    <w:unhideWhenUsed/>
    <w:rsid w:val="005F1B5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F1B5A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5F1B5A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5F1B5A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B5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F1B5A"/>
    <w:rPr>
      <w:rFonts w:ascii="Tahoma" w:hAnsi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5F1B5A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5F1B5A"/>
  </w:style>
  <w:style w:type="table" w:styleId="TableGrid">
    <w:name w:val="Table Grid"/>
    <w:basedOn w:val="TableNormal"/>
    <w:uiPriority w:val="59"/>
    <w:rsid w:val="005F1B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5F1B5A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5F1B5A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5F1B5A"/>
    <w:pPr>
      <w:numPr>
        <w:numId w:val="4"/>
      </w:numPr>
      <w:ind w:left="1080"/>
    </w:pPr>
    <w:rPr>
      <w:sz w:val="20"/>
    </w:rPr>
  </w:style>
  <w:style w:type="paragraph" w:customStyle="1" w:styleId="InstNoteRed">
    <w:name w:val="Inst Note Red"/>
    <w:basedOn w:val="Normal"/>
    <w:qFormat/>
    <w:rsid w:val="005F1B5A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Normal"/>
    <w:next w:val="BodyTextL25"/>
    <w:qFormat/>
    <w:rsid w:val="005F1B5A"/>
    <w:pPr>
      <w:keepNext/>
      <w:numPr>
        <w:numId w:val="5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5F1B5A"/>
    <w:pPr>
      <w:numPr>
        <w:ilvl w:val="3"/>
        <w:numId w:val="5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link w:val="CMDChar"/>
    <w:qFormat/>
    <w:rsid w:val="005F1B5A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5F1B5A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5F1B5A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F1B5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5F1B5A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5F1B5A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5F1B5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5F1B5A"/>
    <w:rPr>
      <w:rFonts w:ascii="Tahoma" w:hAnsi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5F1B5A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5F1B5A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5F1B5A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5F1B5A"/>
    <w:pPr>
      <w:numPr>
        <w:ilvl w:val="4"/>
      </w:numPr>
    </w:pPr>
  </w:style>
  <w:style w:type="table" w:customStyle="1" w:styleId="LightList-Accent11">
    <w:name w:val="Light List - Accent 11"/>
    <w:basedOn w:val="TableNormal"/>
    <w:uiPriority w:val="61"/>
    <w:rsid w:val="005F1B5A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5F1B5A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5F1B5A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5F1B5A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5F1B5A"/>
    <w:pPr>
      <w:numPr>
        <w:numId w:val="3"/>
      </w:numPr>
    </w:pPr>
  </w:style>
  <w:style w:type="paragraph" w:customStyle="1" w:styleId="CMDOutput">
    <w:name w:val="CMD Output"/>
    <w:basedOn w:val="CMD"/>
    <w:qFormat/>
    <w:rsid w:val="005F1B5A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5F1B5A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5F1B5A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B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5F1B5A"/>
    <w:rPr>
      <w:rFonts w:ascii="Courier New" w:eastAsia="Times New Roman" w:hAnsi="Courier New"/>
    </w:rPr>
  </w:style>
  <w:style w:type="character" w:styleId="CommentReference">
    <w:name w:val="annotation reference"/>
    <w:semiHidden/>
    <w:unhideWhenUsed/>
    <w:rsid w:val="005F1B5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5F1B5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5F1B5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1B5A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F1B5A"/>
    <w:rPr>
      <w:b/>
      <w:bCs/>
    </w:rPr>
  </w:style>
  <w:style w:type="paragraph" w:customStyle="1" w:styleId="ReflectionQ">
    <w:name w:val="Reflection Q"/>
    <w:basedOn w:val="BodyTextL25"/>
    <w:qFormat/>
    <w:rsid w:val="005F1B5A"/>
    <w:pPr>
      <w:numPr>
        <w:ilvl w:val="1"/>
        <w:numId w:val="2"/>
      </w:numPr>
    </w:pPr>
  </w:style>
  <w:style w:type="numbering" w:customStyle="1" w:styleId="SectionList">
    <w:name w:val="Section_List"/>
    <w:basedOn w:val="NoList"/>
    <w:uiPriority w:val="99"/>
    <w:rsid w:val="005F1B5A"/>
    <w:pPr>
      <w:numPr>
        <w:numId w:val="2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5F1B5A"/>
    <w:rPr>
      <w:rFonts w:eastAsia="Times New Roman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5F1B5A"/>
    <w:pPr>
      <w:spacing w:before="0" w:after="120" w:line="240" w:lineRule="auto"/>
    </w:pPr>
    <w:rPr>
      <w:rFonts w:eastAsia="Times New Roman"/>
      <w:sz w:val="20"/>
      <w:szCs w:val="24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5F1B5A"/>
    <w:rPr>
      <w:rFonts w:eastAsia="Times New Roman"/>
      <w:szCs w:val="24"/>
    </w:rPr>
  </w:style>
  <w:style w:type="character" w:customStyle="1" w:styleId="Heading4Char">
    <w:name w:val="Heading 4 Char"/>
    <w:basedOn w:val="DefaultParagraphFont"/>
    <w:link w:val="Heading4"/>
    <w:semiHidden/>
    <w:rsid w:val="005F1B5A"/>
    <w:rPr>
      <w:rFonts w:eastAsia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semiHidden/>
    <w:rsid w:val="005F1B5A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5F1B5A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5F1B5A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5F1B5A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5F1B5A"/>
    <w:rPr>
      <w:rFonts w:eastAsia="Times New Roman" w:cs="Arial"/>
      <w:sz w:val="22"/>
      <w:szCs w:val="22"/>
    </w:rPr>
  </w:style>
  <w:style w:type="paragraph" w:customStyle="1" w:styleId="TaskHead">
    <w:name w:val="Task Head"/>
    <w:basedOn w:val="PartHead"/>
    <w:next w:val="BodyTextL25"/>
    <w:rsid w:val="005F1B5A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5F1B5A"/>
    <w:rPr>
      <w:b/>
      <w:sz w:val="32"/>
      <w:szCs w:val="22"/>
    </w:rPr>
  </w:style>
  <w:style w:type="paragraph" w:styleId="EndnoteText">
    <w:name w:val="endnote text"/>
    <w:basedOn w:val="Normal"/>
    <w:link w:val="EndnoteTextChar"/>
    <w:semiHidden/>
    <w:rsid w:val="005F1B5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5F1B5A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5F1B5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5F1B5A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5F1B5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5F1B5A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5F1B5A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5F1B5A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5F1B5A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5F1B5A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5F1B5A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5F1B5A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5F1B5A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5F1B5A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5F1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5F1B5A"/>
    <w:rPr>
      <w:rFonts w:ascii="Courier New" w:eastAsia="Times New Roman" w:hAnsi="Courier New" w:cs="Courier New"/>
    </w:rPr>
  </w:style>
  <w:style w:type="paragraph" w:styleId="TableofAuthorities">
    <w:name w:val="table of authorities"/>
    <w:basedOn w:val="Normal"/>
    <w:next w:val="Normal"/>
    <w:semiHidden/>
    <w:rsid w:val="005F1B5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5F1B5A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5F1B5A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5F1B5A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5F1B5A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5F1B5A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5F1B5A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5F1B5A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5F1B5A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5F1B5A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5F1B5A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5F1B5A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customStyle="1" w:styleId="ColorfulShading-Accent11">
    <w:name w:val="Colorful Shading - Accent 11"/>
    <w:hidden/>
    <w:semiHidden/>
    <w:rsid w:val="005F1B5A"/>
    <w:rPr>
      <w:rFonts w:eastAsia="Times New Roman" w:cs="Arial"/>
    </w:rPr>
  </w:style>
  <w:style w:type="paragraph" w:customStyle="1" w:styleId="CMDBold">
    <w:name w:val="CMD Bold"/>
    <w:basedOn w:val="CMD"/>
    <w:next w:val="BodyTextL50"/>
    <w:link w:val="CMDBoldChar"/>
    <w:qFormat/>
    <w:rsid w:val="005F1B5A"/>
    <w:rPr>
      <w:b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5F1B5A"/>
    <w:rPr>
      <w:b/>
    </w:rPr>
  </w:style>
  <w:style w:type="character" w:customStyle="1" w:styleId="CMDChar">
    <w:name w:val="CMD Char"/>
    <w:basedOn w:val="DefaultParagraphFont"/>
    <w:link w:val="CMD"/>
    <w:rsid w:val="005F1B5A"/>
    <w:rPr>
      <w:rFonts w:ascii="Courier New" w:hAnsi="Courier New"/>
      <w:szCs w:val="22"/>
    </w:rPr>
  </w:style>
  <w:style w:type="character" w:customStyle="1" w:styleId="CMDBoldChar">
    <w:name w:val="CMD Bold Char"/>
    <w:basedOn w:val="CMDChar"/>
    <w:link w:val="CMDBold"/>
    <w:rsid w:val="005F1B5A"/>
    <w:rPr>
      <w:rFonts w:ascii="Courier New" w:hAnsi="Courier New"/>
      <w:b/>
      <w:szCs w:val="22"/>
    </w:rPr>
  </w:style>
  <w:style w:type="character" w:customStyle="1" w:styleId="BodyTextBoldChar">
    <w:name w:val="Body Text Bold Char"/>
    <w:basedOn w:val="BodyTextChar"/>
    <w:link w:val="BodyTextBold"/>
    <w:rsid w:val="005F1B5A"/>
    <w:rPr>
      <w:rFonts w:eastAsia="Times New Roman"/>
      <w:b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olzing\AppData\Roaming\Microsoft\Templates\ITE_Lab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6C8B13-FB8D-427A-8E7C-25840B39A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ITE_Lab_Template.dotx</Template>
  <TotalTime>22</TotalTime>
  <Pages>22</Pages>
  <Words>2008</Words>
  <Characters>11228</Characters>
  <Application>Microsoft Office Word</Application>
  <DocSecurity>0</DocSecurity>
  <Lines>211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yuhang</cp:lastModifiedBy>
  <cp:revision>8</cp:revision>
  <dcterms:created xsi:type="dcterms:W3CDTF">2015-11-12T22:09:00Z</dcterms:created>
  <dcterms:modified xsi:type="dcterms:W3CDTF">2016-07-20T03:56:00Z</dcterms:modified>
</cp:coreProperties>
</file>